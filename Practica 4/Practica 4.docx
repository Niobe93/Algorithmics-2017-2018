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1CADE4" w:themeColor="accent1"/>
        </w:rPr>
        <w:id w:val="195206747"/>
        <w:docPartObj>
          <w:docPartGallery w:val="Cover Pages"/>
          <w:docPartUnique/>
        </w:docPartObj>
      </w:sdtPr>
      <w:sdtEndPr>
        <w:rPr>
          <w:noProof/>
          <w:color w:val="auto"/>
          <w:sz w:val="32"/>
          <w:szCs w:val="32"/>
          <w:lang w:val="es-ES"/>
        </w:rPr>
      </w:sdtEndPr>
      <w:sdtContent>
        <w:p w:rsidR="001472A5" w:rsidRDefault="001472A5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3506864D824294AB08EF8AEDE781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472A5" w:rsidRDefault="00546B4D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Algoritmo</w:t>
              </w:r>
              <w:r w:rsidR="00195D9A" w:rsidRPr="00195D9A"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s</w:t>
              </w: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 xml:space="preserve"> devoradores</w:t>
              </w:r>
            </w:p>
          </w:sdtContent>
        </w:sdt>
        <w:p w:rsidR="001472A5" w:rsidRDefault="001472A5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596085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2BA0" w:rsidRDefault="00782BA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8 de MARZO de 2018</w:t>
                                    </w:r>
                                  </w:p>
                                </w:sdtContent>
                              </w:sdt>
                              <w:p w:rsidR="00782BA0" w:rsidRDefault="00320943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-11485953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2BA0">
                                      <w:rPr>
                                        <w:caps/>
                                        <w:color w:val="1CADE4" w:themeColor="accent1"/>
                                      </w:rPr>
                                      <w:t>Gema rico pozas</w:t>
                                    </w:r>
                                  </w:sdtContent>
                                </w:sdt>
                              </w:p>
                              <w:p w:rsidR="00782BA0" w:rsidRDefault="00320943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Dirección"/>
                                    <w:tag w:val=""/>
                                    <w:id w:val="-1343699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2BA0">
                                      <w:rPr>
                                        <w:color w:val="1CADE4" w:themeColor="accent1"/>
                                      </w:rPr>
                                      <w:t>UO238096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596085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82BA0" w:rsidRDefault="00782BA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>8 de MARZO de 2018</w:t>
                              </w:r>
                            </w:p>
                          </w:sdtContent>
                        </w:sdt>
                        <w:p w:rsidR="00782BA0" w:rsidRDefault="00320943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-11485953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2BA0">
                                <w:rPr>
                                  <w:caps/>
                                  <w:color w:val="1CADE4" w:themeColor="accent1"/>
                                </w:rPr>
                                <w:t>Gema rico pozas</w:t>
                              </w:r>
                            </w:sdtContent>
                          </w:sdt>
                        </w:p>
                        <w:p w:rsidR="00782BA0" w:rsidRDefault="00320943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Dirección"/>
                              <w:tag w:val=""/>
                              <w:id w:val="-1343699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2BA0">
                                <w:rPr>
                                  <w:color w:val="1CADE4" w:themeColor="accent1"/>
                                </w:rPr>
                                <w:t>UO238096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707C" w:rsidRDefault="001472A5">
          <w:pPr>
            <w:rPr>
              <w:noProof/>
              <w:sz w:val="32"/>
              <w:szCs w:val="32"/>
            </w:rPr>
          </w:pPr>
          <w:r>
            <w:rPr>
              <w:noProof/>
              <w:sz w:val="32"/>
              <w:szCs w:val="32"/>
            </w:rPr>
            <w:br w:type="page"/>
          </w:r>
        </w:p>
        <w:p w:rsidR="001472A5" w:rsidRDefault="00320943">
          <w:pPr>
            <w:rPr>
              <w:noProof/>
              <w:sz w:val="32"/>
              <w:szCs w:val="32"/>
            </w:rPr>
          </w:pPr>
        </w:p>
      </w:sdtContent>
    </w:sdt>
    <w:p w:rsidR="00195D9A" w:rsidRDefault="004D1FE4" w:rsidP="00E070C2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TRABAJO PEDIDO</w:t>
      </w:r>
      <w:r w:rsidR="00195D9A">
        <w:rPr>
          <w:noProof/>
          <w:sz w:val="32"/>
          <w:szCs w:val="32"/>
        </w:rPr>
        <w:t xml:space="preserve"> 1</w:t>
      </w:r>
    </w:p>
    <w:p w:rsidR="00546B4D" w:rsidRDefault="00546B4D" w:rsidP="00E070C2">
      <w:pPr>
        <w:jc w:val="center"/>
        <w:rPr>
          <w:noProof/>
          <w:sz w:val="32"/>
          <w:szCs w:val="32"/>
        </w:rPr>
      </w:pPr>
    </w:p>
    <w:p w:rsidR="00882B52" w:rsidRPr="00882B52" w:rsidRDefault="00882B52" w:rsidP="00882B52">
      <w:pPr>
        <w:spacing w:after="0"/>
        <w:rPr>
          <w:b/>
          <w:sz w:val="24"/>
          <w:szCs w:val="24"/>
        </w:rPr>
      </w:pPr>
      <w:r w:rsidRPr="00882B52">
        <w:rPr>
          <w:b/>
          <w:sz w:val="24"/>
          <w:szCs w:val="24"/>
        </w:rPr>
        <w:t xml:space="preserve">a) </w:t>
      </w:r>
      <w:r w:rsidRPr="00882B52">
        <w:rPr>
          <w:b/>
          <w:sz w:val="24"/>
          <w:szCs w:val="24"/>
        </w:rPr>
        <w:t>Razonar qué ladrón propone mejor idea (heurístico).</w:t>
      </w:r>
    </w:p>
    <w:p w:rsidR="00882B52" w:rsidRDefault="00882B52" w:rsidP="00882B52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>El ladrón que propone la mejor forma de llevar a cabo el robo es el ladrón número 3.</w:t>
      </w:r>
    </w:p>
    <w:p w:rsidR="00882B52" w:rsidRPr="00882B52" w:rsidRDefault="00882B52" w:rsidP="00882B52">
      <w:pPr>
        <w:spacing w:after="0"/>
        <w:rPr>
          <w:sz w:val="24"/>
          <w:szCs w:val="24"/>
        </w:rPr>
      </w:pPr>
    </w:p>
    <w:p w:rsidR="00882B52" w:rsidRPr="00882B52" w:rsidRDefault="00882B52" w:rsidP="00882B52">
      <w:pPr>
        <w:spacing w:after="0"/>
        <w:rPr>
          <w:b/>
          <w:sz w:val="24"/>
          <w:szCs w:val="24"/>
        </w:rPr>
      </w:pPr>
      <w:r w:rsidRPr="00882B52">
        <w:rPr>
          <w:b/>
          <w:sz w:val="24"/>
          <w:szCs w:val="24"/>
        </w:rPr>
        <w:t>b) ¿Cree que esa idea hace el robo óptimo para cualquier surtido de joyas (n, p, v y</w:t>
      </w:r>
      <w:r w:rsidRPr="00882B52">
        <w:rPr>
          <w:b/>
          <w:sz w:val="24"/>
          <w:szCs w:val="24"/>
        </w:rPr>
        <w:t xml:space="preserve"> </w:t>
      </w:r>
      <w:r w:rsidRPr="00882B52">
        <w:rPr>
          <w:b/>
          <w:sz w:val="24"/>
          <w:szCs w:val="24"/>
        </w:rPr>
        <w:t>k)?</w:t>
      </w:r>
    </w:p>
    <w:p w:rsidR="00DE164C" w:rsidRPr="00DE164C" w:rsidRDefault="00DE164C" w:rsidP="00DE16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Sí, puesto </w:t>
      </w:r>
      <w:r w:rsidRPr="00DE164C">
        <w:rPr>
          <w:sz w:val="24"/>
          <w:szCs w:val="24"/>
        </w:rPr>
        <w:t>que tenemos que introducir en la mochila de forma que la suma de los</w:t>
      </w:r>
    </w:p>
    <w:p w:rsidR="00882B52" w:rsidRDefault="00DE164C" w:rsidP="00DE164C">
      <w:pPr>
        <w:spacing w:after="0"/>
        <w:rPr>
          <w:sz w:val="24"/>
          <w:szCs w:val="24"/>
        </w:rPr>
      </w:pPr>
      <w:r w:rsidRPr="00DE164C">
        <w:rPr>
          <w:sz w:val="24"/>
          <w:szCs w:val="24"/>
        </w:rPr>
        <w:t>beneficios de los</w:t>
      </w:r>
      <w:r>
        <w:rPr>
          <w:sz w:val="24"/>
          <w:szCs w:val="24"/>
        </w:rPr>
        <w:t xml:space="preserve"> elementos escogidos sea máxima.</w:t>
      </w:r>
    </w:p>
    <w:p w:rsidR="00DE164C" w:rsidRPr="00882B52" w:rsidRDefault="00DE164C" w:rsidP="00DE164C">
      <w:pPr>
        <w:spacing w:after="0"/>
        <w:rPr>
          <w:sz w:val="24"/>
          <w:szCs w:val="24"/>
        </w:rPr>
      </w:pPr>
    </w:p>
    <w:p w:rsidR="00DE164C" w:rsidRPr="00882B52" w:rsidRDefault="00882B52" w:rsidP="00882B52">
      <w:pPr>
        <w:spacing w:after="0"/>
        <w:rPr>
          <w:sz w:val="24"/>
          <w:szCs w:val="24"/>
        </w:rPr>
      </w:pPr>
      <w:r w:rsidRPr="00882B52">
        <w:rPr>
          <w:b/>
          <w:sz w:val="24"/>
          <w:szCs w:val="24"/>
        </w:rPr>
        <w:t>c) Implementar el algoritmo seleccionado anteriormente de tres formas:</w:t>
      </w:r>
    </w:p>
    <w:p w:rsidR="00882B52" w:rsidRPr="00882B52" w:rsidRDefault="00882B52" w:rsidP="00882B52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>1. Implementación1: Ir seleccionando las joyas según lo fijado, pero sin hacer</w:t>
      </w:r>
    </w:p>
    <w:p w:rsidR="00882B52" w:rsidRPr="00882B52" w:rsidRDefault="00882B52" w:rsidP="00882B52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>ninguna ordenación previamente.</w:t>
      </w:r>
    </w:p>
    <w:p w:rsidR="00882B52" w:rsidRPr="00882B52" w:rsidRDefault="00882B52" w:rsidP="00882B52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>2. Implementación2: Hacer ordenación (pero mediante un algoritmo de los</w:t>
      </w:r>
    </w:p>
    <w:p w:rsidR="00882B52" w:rsidRPr="00882B52" w:rsidRDefault="00882B52" w:rsidP="00882B52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>“malos” O(n2)), para después ir seleccionando según lo fijado.</w:t>
      </w:r>
    </w:p>
    <w:p w:rsidR="00882B52" w:rsidRPr="00882B52" w:rsidRDefault="00882B52" w:rsidP="00882B52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>3. Implementación3: Ordenar con un algoritmo eficiente (O(nlogn)), para</w:t>
      </w:r>
    </w:p>
    <w:p w:rsidR="00882B52" w:rsidRPr="00882B52" w:rsidRDefault="00882B52" w:rsidP="00882B52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>después seleccionar las joyas una vez ordenadas según lo fijado. Así sí que</w:t>
      </w:r>
    </w:p>
    <w:p w:rsidR="00882B52" w:rsidRDefault="00882B52" w:rsidP="00882B52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>acompañaremos el buen heurístico con una buena implementación.</w:t>
      </w:r>
    </w:p>
    <w:p w:rsidR="00DE164C" w:rsidRPr="00DE164C" w:rsidRDefault="00DE164C" w:rsidP="00882B52">
      <w:pPr>
        <w:spacing w:after="0"/>
        <w:rPr>
          <w:i/>
          <w:color w:val="FF0000"/>
          <w:sz w:val="24"/>
          <w:szCs w:val="24"/>
        </w:rPr>
      </w:pPr>
      <w:r w:rsidRPr="00DE164C">
        <w:rPr>
          <w:i/>
          <w:color w:val="FF0000"/>
          <w:sz w:val="24"/>
          <w:szCs w:val="24"/>
        </w:rPr>
        <w:t>Ver en el proyecto adjunto.</w:t>
      </w:r>
    </w:p>
    <w:p w:rsidR="00882B52" w:rsidRPr="00882B52" w:rsidRDefault="00882B52" w:rsidP="00882B52">
      <w:pPr>
        <w:spacing w:after="0"/>
        <w:rPr>
          <w:sz w:val="24"/>
          <w:szCs w:val="24"/>
        </w:rPr>
      </w:pPr>
    </w:p>
    <w:p w:rsidR="00882B52" w:rsidRPr="00882B52" w:rsidRDefault="00882B52" w:rsidP="00882B52">
      <w:pPr>
        <w:spacing w:after="0"/>
        <w:rPr>
          <w:b/>
          <w:sz w:val="24"/>
          <w:szCs w:val="24"/>
        </w:rPr>
      </w:pPr>
      <w:r w:rsidRPr="00882B52">
        <w:rPr>
          <w:b/>
          <w:sz w:val="24"/>
          <w:szCs w:val="24"/>
        </w:rPr>
        <w:t>d) Calcule la complejidad de cada una de las tres implementaciones anteriores.</w:t>
      </w:r>
    </w:p>
    <w:p w:rsidR="00147B8D" w:rsidRPr="00882B52" w:rsidRDefault="00147B8D" w:rsidP="00147B8D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 xml:space="preserve">1. Implementación1: </w:t>
      </w:r>
      <w:r>
        <w:rPr>
          <w:sz w:val="24"/>
          <w:szCs w:val="24"/>
        </w:rPr>
        <w:t>O(n2)</w:t>
      </w:r>
    </w:p>
    <w:p w:rsidR="00147B8D" w:rsidRPr="00882B52" w:rsidRDefault="00147B8D" w:rsidP="00147B8D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>2. Implementación2: O(n2</w:t>
      </w:r>
      <w:r>
        <w:rPr>
          <w:sz w:val="24"/>
          <w:szCs w:val="24"/>
        </w:rPr>
        <w:t>)</w:t>
      </w:r>
    </w:p>
    <w:p w:rsidR="00882B52" w:rsidRPr="00882B52" w:rsidRDefault="00147B8D" w:rsidP="00882B52">
      <w:pPr>
        <w:spacing w:after="0"/>
        <w:rPr>
          <w:sz w:val="24"/>
          <w:szCs w:val="24"/>
        </w:rPr>
      </w:pPr>
      <w:r w:rsidRPr="00882B52">
        <w:rPr>
          <w:sz w:val="24"/>
          <w:szCs w:val="24"/>
        </w:rPr>
        <w:t>3. Implementación3: O(nlogn</w:t>
      </w:r>
      <w:r>
        <w:rPr>
          <w:sz w:val="24"/>
          <w:szCs w:val="24"/>
        </w:rPr>
        <w:t>)</w:t>
      </w:r>
    </w:p>
    <w:p w:rsidR="00990AD2" w:rsidRDefault="00990AD2" w:rsidP="00882B52">
      <w:pPr>
        <w:spacing w:after="0"/>
        <w:rPr>
          <w:b/>
          <w:sz w:val="24"/>
          <w:szCs w:val="24"/>
        </w:rPr>
      </w:pPr>
    </w:p>
    <w:p w:rsidR="00990AD2" w:rsidRDefault="00990AD2" w:rsidP="00882B52">
      <w:pPr>
        <w:spacing w:after="0"/>
        <w:rPr>
          <w:b/>
          <w:sz w:val="24"/>
          <w:szCs w:val="24"/>
        </w:rPr>
      </w:pPr>
    </w:p>
    <w:p w:rsidR="00DE164C" w:rsidRDefault="00DE164C" w:rsidP="00882B52">
      <w:pPr>
        <w:spacing w:after="0"/>
        <w:rPr>
          <w:b/>
          <w:sz w:val="24"/>
          <w:szCs w:val="24"/>
        </w:rPr>
      </w:pPr>
    </w:p>
    <w:p w:rsidR="00882B52" w:rsidRPr="00882B52" w:rsidRDefault="00882B52" w:rsidP="00882B52">
      <w:pPr>
        <w:spacing w:after="0"/>
        <w:rPr>
          <w:b/>
          <w:sz w:val="24"/>
          <w:szCs w:val="24"/>
        </w:rPr>
      </w:pPr>
      <w:r w:rsidRPr="00882B52">
        <w:rPr>
          <w:b/>
          <w:sz w:val="24"/>
          <w:szCs w:val="24"/>
        </w:rPr>
        <w:t>e) Haga una medición de tiempos de ejecución de cada una de las tres implementaciones</w:t>
      </w:r>
    </w:p>
    <w:p w:rsidR="00882B52" w:rsidRDefault="00882B52" w:rsidP="00882B52">
      <w:pPr>
        <w:spacing w:after="0"/>
        <w:rPr>
          <w:b/>
          <w:sz w:val="24"/>
          <w:szCs w:val="24"/>
        </w:rPr>
      </w:pPr>
      <w:r w:rsidRPr="00882B52">
        <w:rPr>
          <w:b/>
          <w:sz w:val="24"/>
          <w:szCs w:val="24"/>
        </w:rPr>
        <w:t>anteriores. Se debe ir creciendo el tamaño n así: 10, 20, 40, 80, …, hasta que se</w:t>
      </w:r>
      <w:r w:rsidR="00990AD2">
        <w:rPr>
          <w:b/>
          <w:sz w:val="24"/>
          <w:szCs w:val="24"/>
        </w:rPr>
        <w:t xml:space="preserve"> </w:t>
      </w:r>
      <w:r w:rsidRPr="00882B52">
        <w:rPr>
          <w:b/>
          <w:sz w:val="24"/>
          <w:szCs w:val="24"/>
        </w:rPr>
        <w:t>desborde la memoria HEAP. Para cada tamaño n, la generación tanto de cada</w:t>
      </w:r>
      <w:r w:rsidR="00990AD2">
        <w:rPr>
          <w:b/>
          <w:sz w:val="24"/>
          <w:szCs w:val="24"/>
        </w:rPr>
        <w:t xml:space="preserve"> </w:t>
      </w:r>
      <w:r w:rsidRPr="00882B52">
        <w:rPr>
          <w:b/>
          <w:sz w:val="24"/>
          <w:szCs w:val="24"/>
        </w:rPr>
        <w:t>elemento pi, como de cada vi, serán valores enteros aleatorios en el rango [</w:t>
      </w:r>
      <w:r w:rsidR="00147B8D" w:rsidRPr="00882B52">
        <w:rPr>
          <w:b/>
          <w:sz w:val="24"/>
          <w:szCs w:val="24"/>
        </w:rPr>
        <w:t>10...</w:t>
      </w:r>
      <w:r w:rsidRPr="00882B52">
        <w:rPr>
          <w:b/>
          <w:sz w:val="24"/>
          <w:szCs w:val="24"/>
        </w:rPr>
        <w:t>99] y el</w:t>
      </w:r>
      <w:r w:rsidR="00990AD2">
        <w:rPr>
          <w:b/>
          <w:sz w:val="24"/>
          <w:szCs w:val="24"/>
        </w:rPr>
        <w:t xml:space="preserve"> </w:t>
      </w:r>
      <w:r w:rsidRPr="00882B52">
        <w:rPr>
          <w:b/>
          <w:sz w:val="24"/>
          <w:szCs w:val="24"/>
        </w:rPr>
        <w:t>valor de k será en cada caso k=25*n.</w:t>
      </w:r>
    </w:p>
    <w:p w:rsidR="00990AD2" w:rsidRDefault="00990AD2" w:rsidP="00882B52">
      <w:pPr>
        <w:spacing w:after="0"/>
        <w:rPr>
          <w:b/>
          <w:sz w:val="24"/>
          <w:szCs w:val="24"/>
        </w:rPr>
      </w:pPr>
    </w:p>
    <w:p w:rsidR="00990AD2" w:rsidRDefault="00990AD2" w:rsidP="00882B52">
      <w:pPr>
        <w:spacing w:after="0"/>
        <w:rPr>
          <w:b/>
          <w:sz w:val="24"/>
          <w:szCs w:val="24"/>
        </w:rPr>
      </w:pPr>
    </w:p>
    <w:p w:rsidR="00990AD2" w:rsidRDefault="00990AD2" w:rsidP="00882B52">
      <w:pPr>
        <w:spacing w:after="0"/>
        <w:rPr>
          <w:b/>
          <w:sz w:val="24"/>
          <w:szCs w:val="24"/>
        </w:rPr>
      </w:pPr>
    </w:p>
    <w:p w:rsidR="00990AD2" w:rsidRDefault="00990AD2" w:rsidP="00882B52">
      <w:pPr>
        <w:spacing w:after="0"/>
        <w:rPr>
          <w:b/>
          <w:sz w:val="24"/>
          <w:szCs w:val="24"/>
        </w:rPr>
      </w:pPr>
    </w:p>
    <w:p w:rsidR="00990AD2" w:rsidRDefault="00990AD2" w:rsidP="00882B52">
      <w:pPr>
        <w:spacing w:after="0"/>
        <w:rPr>
          <w:b/>
          <w:sz w:val="24"/>
          <w:szCs w:val="24"/>
        </w:rPr>
      </w:pPr>
    </w:p>
    <w:p w:rsidR="00990AD2" w:rsidRDefault="00990AD2" w:rsidP="00882B52">
      <w:pPr>
        <w:spacing w:after="0"/>
        <w:rPr>
          <w:b/>
          <w:sz w:val="24"/>
          <w:szCs w:val="24"/>
        </w:rPr>
      </w:pPr>
    </w:p>
    <w:p w:rsidR="00882B52" w:rsidRDefault="00990AD2" w:rsidP="00882B5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Implementación 1 </w:t>
      </w:r>
    </w:p>
    <w:p w:rsidR="00990AD2" w:rsidRPr="00882B52" w:rsidRDefault="00990AD2" w:rsidP="00882B52">
      <w:pPr>
        <w:spacing w:after="0"/>
        <w:rPr>
          <w:sz w:val="24"/>
          <w:szCs w:val="24"/>
        </w:rPr>
      </w:pPr>
    </w:p>
    <w:tbl>
      <w:tblPr>
        <w:tblStyle w:val="Tablaconcuadrcula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990AD2" w:rsidRPr="00882B52" w:rsidTr="00990AD2">
        <w:trPr>
          <w:trHeight w:val="345"/>
        </w:trPr>
        <w:tc>
          <w:tcPr>
            <w:tcW w:w="1271" w:type="dxa"/>
            <w:noWrap/>
            <w:hideMark/>
          </w:tcPr>
          <w:p w:rsidR="00990AD2" w:rsidRPr="00882B52" w:rsidRDefault="00990AD2" w:rsidP="00990AD2">
            <w:pP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</w:pPr>
            <w:r w:rsidRPr="00882B52"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 xml:space="preserve">Carga de trabajo (n) </w:t>
            </w:r>
          </w:p>
        </w:tc>
        <w:tc>
          <w:tcPr>
            <w:tcW w:w="1418" w:type="dxa"/>
            <w:noWrap/>
            <w:hideMark/>
          </w:tcPr>
          <w:p w:rsidR="00990AD2" w:rsidRPr="00882B52" w:rsidRDefault="00990AD2" w:rsidP="00990AD2">
            <w:pP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</w:pPr>
            <w:r w:rsidRPr="00882B52"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>tiempo en micros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304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40960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1318</w:t>
            </w:r>
          </w:p>
        </w:tc>
      </w:tr>
    </w:tbl>
    <w:p w:rsidR="00855A27" w:rsidRDefault="00990AD2" w:rsidP="00882B5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164F5BF" wp14:editId="093464F3">
            <wp:extent cx="4057650" cy="30384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56CF0BD-39A2-4151-9477-03BA00A850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90AD2" w:rsidRDefault="00990AD2" w:rsidP="00882B52">
      <w:pPr>
        <w:spacing w:after="0"/>
        <w:rPr>
          <w:sz w:val="24"/>
          <w:szCs w:val="24"/>
        </w:rPr>
      </w:pPr>
    </w:p>
    <w:p w:rsidR="00990AD2" w:rsidRDefault="00990AD2" w:rsidP="00990AD2">
      <w:pPr>
        <w:spacing w:after="0"/>
        <w:rPr>
          <w:sz w:val="24"/>
          <w:szCs w:val="24"/>
        </w:rPr>
      </w:pPr>
      <w:r>
        <w:rPr>
          <w:sz w:val="24"/>
          <w:szCs w:val="24"/>
        </w:rPr>
        <w:t>Implementación 2</w:t>
      </w:r>
    </w:p>
    <w:p w:rsidR="00990AD2" w:rsidRPr="00882B52" w:rsidRDefault="00990AD2" w:rsidP="00990AD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aconcuadrcula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990AD2" w:rsidRPr="00882B52" w:rsidTr="00990AD2">
        <w:trPr>
          <w:trHeight w:val="345"/>
        </w:trPr>
        <w:tc>
          <w:tcPr>
            <w:tcW w:w="1271" w:type="dxa"/>
            <w:noWrap/>
            <w:hideMark/>
          </w:tcPr>
          <w:p w:rsidR="00990AD2" w:rsidRPr="00882B52" w:rsidRDefault="00990AD2" w:rsidP="000C5232">
            <w:pP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</w:pPr>
            <w:r w:rsidRPr="00882B52"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 xml:space="preserve">Carga de trabajo (n) </w:t>
            </w:r>
          </w:p>
        </w:tc>
        <w:tc>
          <w:tcPr>
            <w:tcW w:w="1418" w:type="dxa"/>
            <w:noWrap/>
            <w:hideMark/>
          </w:tcPr>
          <w:p w:rsidR="00990AD2" w:rsidRPr="00882B52" w:rsidRDefault="00990AD2" w:rsidP="000C5232">
            <w:pP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</w:pPr>
            <w:r w:rsidRPr="00882B52"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>tiempo en micros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1019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4065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16274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65271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260971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1047564</w:t>
            </w:r>
          </w:p>
        </w:tc>
      </w:tr>
      <w:tr w:rsidR="00990AD2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40960</w:t>
            </w:r>
          </w:p>
        </w:tc>
        <w:tc>
          <w:tcPr>
            <w:tcW w:w="1418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4357137</w:t>
            </w:r>
          </w:p>
        </w:tc>
      </w:tr>
    </w:tbl>
    <w:p w:rsidR="00990AD2" w:rsidRDefault="00990AD2" w:rsidP="00990AD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59FC20" wp14:editId="5129F8BE">
            <wp:extent cx="4048125" cy="3009900"/>
            <wp:effectExtent l="0" t="0" r="952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4C056A96-9663-4499-B0C3-3F65436F7C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90AD2" w:rsidRDefault="00990AD2" w:rsidP="00990AD2">
      <w:pPr>
        <w:spacing w:after="0"/>
        <w:rPr>
          <w:sz w:val="24"/>
          <w:szCs w:val="24"/>
        </w:rPr>
      </w:pPr>
    </w:p>
    <w:p w:rsidR="00990AD2" w:rsidRDefault="00990AD2" w:rsidP="00990AD2">
      <w:pPr>
        <w:spacing w:after="0"/>
        <w:rPr>
          <w:sz w:val="24"/>
          <w:szCs w:val="24"/>
        </w:rPr>
      </w:pPr>
    </w:p>
    <w:p w:rsidR="00990AD2" w:rsidRDefault="00990AD2" w:rsidP="00990AD2">
      <w:pPr>
        <w:spacing w:after="0"/>
        <w:rPr>
          <w:sz w:val="24"/>
          <w:szCs w:val="24"/>
        </w:rPr>
      </w:pPr>
    </w:p>
    <w:p w:rsidR="00990AD2" w:rsidRDefault="00990AD2" w:rsidP="00990AD2">
      <w:pPr>
        <w:spacing w:after="0"/>
        <w:rPr>
          <w:sz w:val="24"/>
          <w:szCs w:val="24"/>
        </w:rPr>
      </w:pPr>
    </w:p>
    <w:p w:rsidR="00990AD2" w:rsidRDefault="00990AD2" w:rsidP="00990AD2">
      <w:pPr>
        <w:spacing w:after="0"/>
        <w:rPr>
          <w:sz w:val="24"/>
          <w:szCs w:val="24"/>
        </w:rPr>
      </w:pPr>
    </w:p>
    <w:p w:rsidR="00990AD2" w:rsidRDefault="00990AD2" w:rsidP="00990AD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Implementación 3</w:t>
      </w:r>
    </w:p>
    <w:p w:rsidR="00990AD2" w:rsidRPr="00882B52" w:rsidRDefault="00990AD2" w:rsidP="00990AD2">
      <w:pPr>
        <w:spacing w:after="0"/>
        <w:rPr>
          <w:sz w:val="24"/>
          <w:szCs w:val="24"/>
        </w:rPr>
      </w:pPr>
    </w:p>
    <w:tbl>
      <w:tblPr>
        <w:tblStyle w:val="Tablaconcuadrcula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990AD2" w:rsidRPr="00882B52" w:rsidTr="00990AD2">
        <w:trPr>
          <w:trHeight w:val="345"/>
        </w:trPr>
        <w:tc>
          <w:tcPr>
            <w:tcW w:w="1129" w:type="dxa"/>
            <w:noWrap/>
            <w:hideMark/>
          </w:tcPr>
          <w:p w:rsidR="00990AD2" w:rsidRPr="00882B52" w:rsidRDefault="00990AD2" w:rsidP="000C5232">
            <w:pP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</w:pPr>
            <w:r w:rsidRPr="00882B52"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 xml:space="preserve">Carga de trabajo (n) </w:t>
            </w:r>
          </w:p>
        </w:tc>
        <w:tc>
          <w:tcPr>
            <w:tcW w:w="1276" w:type="dxa"/>
            <w:noWrap/>
            <w:hideMark/>
          </w:tcPr>
          <w:p w:rsidR="00990AD2" w:rsidRPr="00882B52" w:rsidRDefault="00990AD2" w:rsidP="000C5232">
            <w:pP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</w:pPr>
            <w:r w:rsidRPr="00882B52"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>tiempo en micros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751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1487</w:t>
            </w:r>
          </w:p>
        </w:tc>
      </w:tr>
      <w:tr w:rsidR="00990AD2" w:rsidRPr="00882B52" w:rsidTr="00990AD2">
        <w:trPr>
          <w:trHeight w:val="288"/>
        </w:trPr>
        <w:tc>
          <w:tcPr>
            <w:tcW w:w="1129" w:type="dxa"/>
            <w:noWrap/>
            <w:vAlign w:val="bottom"/>
            <w:hideMark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40960</w:t>
            </w:r>
          </w:p>
        </w:tc>
        <w:tc>
          <w:tcPr>
            <w:tcW w:w="1276" w:type="dxa"/>
            <w:vAlign w:val="bottom"/>
          </w:tcPr>
          <w:p w:rsidR="00990AD2" w:rsidRDefault="00990AD2" w:rsidP="00990A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3052</w:t>
            </w:r>
          </w:p>
        </w:tc>
      </w:tr>
    </w:tbl>
    <w:p w:rsidR="00990AD2" w:rsidRDefault="00990AD2" w:rsidP="00990AD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183EF08" wp14:editId="1EA80D77">
            <wp:extent cx="4286250" cy="299085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EA8B3C39-03FB-4718-BDE3-BA00B8EA9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90AD2" w:rsidRDefault="00990AD2" w:rsidP="00882B52">
      <w:pPr>
        <w:spacing w:after="0"/>
        <w:rPr>
          <w:sz w:val="24"/>
          <w:szCs w:val="24"/>
        </w:rPr>
      </w:pPr>
    </w:p>
    <w:p w:rsidR="00DE164C" w:rsidRDefault="00DE164C" w:rsidP="00882B52">
      <w:pPr>
        <w:spacing w:after="0"/>
        <w:rPr>
          <w:sz w:val="24"/>
          <w:szCs w:val="24"/>
        </w:rPr>
      </w:pPr>
    </w:p>
    <w:p w:rsidR="00DE164C" w:rsidRPr="00DE164C" w:rsidRDefault="00DE164C" w:rsidP="00DE164C">
      <w:pPr>
        <w:spacing w:after="0"/>
        <w:rPr>
          <w:b/>
          <w:sz w:val="24"/>
          <w:szCs w:val="24"/>
        </w:rPr>
      </w:pPr>
      <w:r w:rsidRPr="00DE164C">
        <w:rPr>
          <w:b/>
          <w:sz w:val="24"/>
          <w:szCs w:val="24"/>
        </w:rPr>
        <w:t>f) Compruebe si los tiempos obtenidos en el apartado anterior concuerdan o no con la</w:t>
      </w:r>
    </w:p>
    <w:p w:rsidR="00DE164C" w:rsidRDefault="00DE164C" w:rsidP="00DE164C">
      <w:pPr>
        <w:spacing w:after="0"/>
        <w:rPr>
          <w:b/>
          <w:sz w:val="24"/>
          <w:szCs w:val="24"/>
        </w:rPr>
      </w:pPr>
      <w:r w:rsidRPr="00DE164C">
        <w:rPr>
          <w:b/>
          <w:sz w:val="24"/>
          <w:szCs w:val="24"/>
        </w:rPr>
        <w:t>complejidad teórica, en cada uno de los tres casos o implementaciones.</w:t>
      </w:r>
    </w:p>
    <w:p w:rsidR="00DE164C" w:rsidRDefault="00DE164C" w:rsidP="00DE164C">
      <w:pPr>
        <w:spacing w:after="0"/>
        <w:rPr>
          <w:b/>
          <w:sz w:val="24"/>
          <w:szCs w:val="24"/>
        </w:rPr>
      </w:pPr>
    </w:p>
    <w:p w:rsidR="00DE164C" w:rsidRPr="00DE164C" w:rsidRDefault="00DE164C" w:rsidP="00DE164C">
      <w:pPr>
        <w:spacing w:after="0"/>
        <w:rPr>
          <w:sz w:val="24"/>
          <w:szCs w:val="24"/>
        </w:rPr>
      </w:pPr>
      <w:r>
        <w:rPr>
          <w:sz w:val="24"/>
          <w:szCs w:val="24"/>
        </w:rPr>
        <w:t>Como podemos apreciar en las gráficas las complejidades de los algoritmos coinciden</w:t>
      </w:r>
      <w:r w:rsidR="00CA0708">
        <w:rPr>
          <w:sz w:val="24"/>
          <w:szCs w:val="24"/>
        </w:rPr>
        <w:t xml:space="preserve"> con lo establecido en el punto d).</w:t>
      </w:r>
      <w:bookmarkStart w:id="0" w:name="_GoBack"/>
      <w:bookmarkEnd w:id="0"/>
    </w:p>
    <w:sectPr w:rsidR="00DE164C" w:rsidRPr="00DE164C" w:rsidSect="001472A5"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943" w:rsidRDefault="00320943">
      <w:pPr>
        <w:spacing w:after="0"/>
      </w:pPr>
      <w:r>
        <w:separator/>
      </w:r>
    </w:p>
  </w:endnote>
  <w:endnote w:type="continuationSeparator" w:id="0">
    <w:p w:rsidR="00320943" w:rsidRDefault="003209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943" w:rsidRDefault="00320943">
      <w:pPr>
        <w:spacing w:after="0"/>
      </w:pPr>
      <w:r>
        <w:separator/>
      </w:r>
    </w:p>
  </w:footnote>
  <w:footnote w:type="continuationSeparator" w:id="0">
    <w:p w:rsidR="00320943" w:rsidRDefault="003209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8C9"/>
    <w:multiLevelType w:val="hybridMultilevel"/>
    <w:tmpl w:val="C7EC4B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B5AA3"/>
    <w:multiLevelType w:val="hybridMultilevel"/>
    <w:tmpl w:val="B54E08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375A"/>
    <w:multiLevelType w:val="hybridMultilevel"/>
    <w:tmpl w:val="8C729CC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232449"/>
    <w:multiLevelType w:val="hybridMultilevel"/>
    <w:tmpl w:val="CCA21610"/>
    <w:lvl w:ilvl="0" w:tplc="6E54E42A">
      <w:start w:val="4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93"/>
    <w:rsid w:val="00015407"/>
    <w:rsid w:val="00066685"/>
    <w:rsid w:val="000864DC"/>
    <w:rsid w:val="000C0198"/>
    <w:rsid w:val="000C0267"/>
    <w:rsid w:val="000D15EE"/>
    <w:rsid w:val="000D6AF7"/>
    <w:rsid w:val="001250EB"/>
    <w:rsid w:val="001472A5"/>
    <w:rsid w:val="001479F0"/>
    <w:rsid w:val="00147B8D"/>
    <w:rsid w:val="00164DA2"/>
    <w:rsid w:val="00174640"/>
    <w:rsid w:val="00195D9A"/>
    <w:rsid w:val="00207EB1"/>
    <w:rsid w:val="00221B93"/>
    <w:rsid w:val="00287247"/>
    <w:rsid w:val="00291476"/>
    <w:rsid w:val="002F7D93"/>
    <w:rsid w:val="0030535A"/>
    <w:rsid w:val="00311167"/>
    <w:rsid w:val="00320943"/>
    <w:rsid w:val="00350257"/>
    <w:rsid w:val="003A23F5"/>
    <w:rsid w:val="003E23B7"/>
    <w:rsid w:val="00405ACC"/>
    <w:rsid w:val="004119D0"/>
    <w:rsid w:val="00420F76"/>
    <w:rsid w:val="0042360D"/>
    <w:rsid w:val="0043611E"/>
    <w:rsid w:val="004A6075"/>
    <w:rsid w:val="004C65A0"/>
    <w:rsid w:val="004D1FE4"/>
    <w:rsid w:val="004F4155"/>
    <w:rsid w:val="00537DED"/>
    <w:rsid w:val="00546B4D"/>
    <w:rsid w:val="00553F6D"/>
    <w:rsid w:val="00595965"/>
    <w:rsid w:val="00622CC1"/>
    <w:rsid w:val="006A275C"/>
    <w:rsid w:val="00772F48"/>
    <w:rsid w:val="00782BA0"/>
    <w:rsid w:val="007A3C38"/>
    <w:rsid w:val="007B707C"/>
    <w:rsid w:val="00826DF6"/>
    <w:rsid w:val="00855A27"/>
    <w:rsid w:val="00882B52"/>
    <w:rsid w:val="008C3927"/>
    <w:rsid w:val="008D613F"/>
    <w:rsid w:val="008E25C9"/>
    <w:rsid w:val="0093631D"/>
    <w:rsid w:val="00971F85"/>
    <w:rsid w:val="00990AD2"/>
    <w:rsid w:val="009A1FA6"/>
    <w:rsid w:val="009B2547"/>
    <w:rsid w:val="009F4B18"/>
    <w:rsid w:val="00A355BB"/>
    <w:rsid w:val="00A378BA"/>
    <w:rsid w:val="00A415E9"/>
    <w:rsid w:val="00A83C9A"/>
    <w:rsid w:val="00AA1F31"/>
    <w:rsid w:val="00AB77F9"/>
    <w:rsid w:val="00AC598A"/>
    <w:rsid w:val="00B05AD1"/>
    <w:rsid w:val="00B20403"/>
    <w:rsid w:val="00B65655"/>
    <w:rsid w:val="00B72CCB"/>
    <w:rsid w:val="00CA0708"/>
    <w:rsid w:val="00CF48FF"/>
    <w:rsid w:val="00D00382"/>
    <w:rsid w:val="00D66B39"/>
    <w:rsid w:val="00DE164C"/>
    <w:rsid w:val="00E0025E"/>
    <w:rsid w:val="00E070C2"/>
    <w:rsid w:val="00E73A16"/>
    <w:rsid w:val="00ED5A66"/>
    <w:rsid w:val="00F1063C"/>
    <w:rsid w:val="00F26506"/>
    <w:rsid w:val="00F356AA"/>
    <w:rsid w:val="00F41CB6"/>
    <w:rsid w:val="00F652E4"/>
    <w:rsid w:val="00F8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9AEA"/>
  <w15:docId w15:val="{F653C664-350D-48BB-A65D-728279A7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B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1B93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0D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9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46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9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1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0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5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46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3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2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35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7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830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53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94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319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94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34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42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9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42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70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05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133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68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84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58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3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82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12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337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2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959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2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70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7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1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63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4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67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050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7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4709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39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51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390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65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515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3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00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97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825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6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652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07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916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9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44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71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0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4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22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500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6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14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04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4707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1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ma%20Rico%20Pozas\AppData\Roaming\Microsoft\Templates\Dise&#241;o%20de%20fluj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Segundo%20curso\Segundo%20cuatri\AL\Practicas\Practica%204\Practica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Segundo%20curso\Segundo%20cuatri\AL\Practicas\Practica%204\Practica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Segundo%20curso\Segundo%20cuatri\AL\Practicas\Practica%204\Practica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Implementacion1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2802537182852144"/>
          <c:y val="0.17171296296296296"/>
          <c:w val="0.76614524859033784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Hoja1!$A$1:$A$14</c:f>
              <c:numCache>
                <c:formatCode>General</c:formatCode>
                <c:ptCount val="1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</c:numCache>
            </c:numRef>
          </c:xVal>
          <c:yVal>
            <c:numRef>
              <c:f>Hoja1!$B$1:$B$14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5</c:v>
                </c:pt>
                <c:pt idx="7">
                  <c:v>11</c:v>
                </c:pt>
                <c:pt idx="8">
                  <c:v>21</c:v>
                </c:pt>
                <c:pt idx="9">
                  <c:v>41</c:v>
                </c:pt>
                <c:pt idx="10">
                  <c:v>143</c:v>
                </c:pt>
                <c:pt idx="11">
                  <c:v>304</c:v>
                </c:pt>
                <c:pt idx="12">
                  <c:v>1318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35-4ABC-87D9-C36FA8DEE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058208"/>
        <c:axId val="445059848"/>
      </c:scatterChart>
      <c:valAx>
        <c:axId val="44505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5059848"/>
        <c:crosses val="autoZero"/>
        <c:crossBetween val="midCat"/>
      </c:valAx>
      <c:valAx>
        <c:axId val="44505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5058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Implementacion2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Hoja1!$A$22:$A$35</c:f>
              <c:numCache>
                <c:formatCode>General</c:formatCode>
                <c:ptCount val="1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</c:numCache>
            </c:numRef>
          </c:xVal>
          <c:yVal>
            <c:numRef>
              <c:f>Hoja1!$B$22:$B$35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17</c:v>
                </c:pt>
                <c:pt idx="4">
                  <c:v>64</c:v>
                </c:pt>
                <c:pt idx="5">
                  <c:v>255</c:v>
                </c:pt>
                <c:pt idx="6">
                  <c:v>1019</c:v>
                </c:pt>
                <c:pt idx="7">
                  <c:v>4065</c:v>
                </c:pt>
                <c:pt idx="8">
                  <c:v>16274</c:v>
                </c:pt>
                <c:pt idx="9">
                  <c:v>65271</c:v>
                </c:pt>
                <c:pt idx="10">
                  <c:v>260971</c:v>
                </c:pt>
                <c:pt idx="11">
                  <c:v>1047564</c:v>
                </c:pt>
                <c:pt idx="12">
                  <c:v>4357137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EF-4A7F-93B0-6240FA90D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016856"/>
        <c:axId val="549018168"/>
      </c:scatterChart>
      <c:valAx>
        <c:axId val="549016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49018168"/>
        <c:crosses val="autoZero"/>
        <c:crossBetween val="midCat"/>
      </c:valAx>
      <c:valAx>
        <c:axId val="54901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49016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Implementacion3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Hoja1!$A$42:$A$55</c:f>
              <c:numCache>
                <c:formatCode>General</c:formatCode>
                <c:ptCount val="1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20480</c:v>
                </c:pt>
                <c:pt idx="12">
                  <c:v>40960</c:v>
                </c:pt>
              </c:numCache>
            </c:numRef>
          </c:xVal>
          <c:yVal>
            <c:numRef>
              <c:f>Hoja1!$B$42:$B$55</c:f>
              <c:numCache>
                <c:formatCode>General</c:formatCode>
                <c:ptCount val="1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9</c:v>
                </c:pt>
                <c:pt idx="4">
                  <c:v>12</c:v>
                </c:pt>
                <c:pt idx="5">
                  <c:v>35</c:v>
                </c:pt>
                <c:pt idx="6">
                  <c:v>64</c:v>
                </c:pt>
                <c:pt idx="7">
                  <c:v>66</c:v>
                </c:pt>
                <c:pt idx="8">
                  <c:v>159</c:v>
                </c:pt>
                <c:pt idx="9">
                  <c:v>331</c:v>
                </c:pt>
                <c:pt idx="10">
                  <c:v>751</c:v>
                </c:pt>
                <c:pt idx="11">
                  <c:v>1487</c:v>
                </c:pt>
                <c:pt idx="12">
                  <c:v>3052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63-465D-B5CB-BADCC56C8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862568"/>
        <c:axId val="546863224"/>
      </c:scatterChart>
      <c:valAx>
        <c:axId val="546862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46863224"/>
        <c:crosses val="autoZero"/>
        <c:crossBetween val="midCat"/>
      </c:valAx>
      <c:valAx>
        <c:axId val="546863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46862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3506864D824294AB08EF8AEDE7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C3321-DE28-46DC-9232-F1739E2BBA40}"/>
      </w:docPartPr>
      <w:docPartBody>
        <w:p w:rsidR="00AB3597" w:rsidRDefault="003C6285" w:rsidP="003C6285">
          <w:pPr>
            <w:pStyle w:val="533506864D824294AB08EF8AEDE781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85"/>
    <w:rsid w:val="000C3D3E"/>
    <w:rsid w:val="003C6285"/>
    <w:rsid w:val="006E1427"/>
    <w:rsid w:val="00955D31"/>
    <w:rsid w:val="00A55942"/>
    <w:rsid w:val="00AB3597"/>
    <w:rsid w:val="00D8417F"/>
    <w:rsid w:val="00F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3506864D824294AB08EF8AEDE781D4">
    <w:name w:val="533506864D824294AB08EF8AEDE781D4"/>
    <w:rsid w:val="003C6285"/>
  </w:style>
  <w:style w:type="paragraph" w:customStyle="1" w:styleId="7DCD28BD48954DC5ADB8CFBC08F2256A">
    <w:name w:val="7DCD28BD48954DC5ADB8CFBC08F2256A"/>
    <w:rsid w:val="003C6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8 de MARZO de 2018</PublishDate>
  <Abstract/>
  <CompanyAddress>UO238096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8A84D0-9327-4380-BF27-5211775D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315</TotalTime>
  <Pages>4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Algoritmos devoradores</vt:lpstr>
      <vt:lpstr/>
    </vt:vector>
  </TitlesOfParts>
  <Company>Gema rico pozas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devoradores</dc:title>
  <dc:subject>Gema Rico Pozas UO238096</dc:subject>
  <dc:creator>Gema Rico Pozas</dc:creator>
  <cp:keywords/>
  <cp:lastModifiedBy>Gema Rico Pozas</cp:lastModifiedBy>
  <cp:revision>12</cp:revision>
  <cp:lastPrinted>2018-02-20T19:01:00Z</cp:lastPrinted>
  <dcterms:created xsi:type="dcterms:W3CDTF">2018-03-12T20:37:00Z</dcterms:created>
  <dcterms:modified xsi:type="dcterms:W3CDTF">2018-03-31T17:07:00Z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