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1CADE4" w:themeColor="accent1"/>
          <w:lang w:val="es-ES"/>
        </w:rPr>
        <w:id w:val="195206747"/>
        <w:docPartObj>
          <w:docPartGallery w:val="Cover Pages"/>
          <w:docPartUnique/>
        </w:docPartObj>
      </w:sdtPr>
      <w:sdtEndPr>
        <w:rPr>
          <w:noProof/>
          <w:color w:val="auto"/>
          <w:sz w:val="32"/>
          <w:szCs w:val="32"/>
        </w:rPr>
      </w:sdtEndPr>
      <w:sdtContent>
        <w:p w:rsidR="001472A5" w:rsidRDefault="001472A5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506864D824294AB08EF8AEDE781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472A5" w:rsidRDefault="00206578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Programación dinámica</w:t>
              </w:r>
            </w:p>
          </w:sdtContent>
        </w:sdt>
        <w:p w:rsidR="001472A5" w:rsidRDefault="001472A5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596085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2BA0" w:rsidRDefault="0020657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29</w:t>
                                    </w:r>
                                    <w:r w:rsidR="00782BA0"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MARZO de 2018</w:t>
                                    </w:r>
                                  </w:p>
                                </w:sdtContent>
                              </w:sdt>
                              <w:p w:rsidR="00782BA0" w:rsidRDefault="00DB796C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-11485953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2BA0">
                                      <w:rPr>
                                        <w:caps/>
                                        <w:color w:val="1CADE4" w:themeColor="accent1"/>
                                      </w:rPr>
                                      <w:t>Gema rico pozas</w:t>
                                    </w:r>
                                  </w:sdtContent>
                                </w:sdt>
                              </w:p>
                              <w:p w:rsidR="00782BA0" w:rsidRDefault="00DB796C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1343699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2BA0">
                                      <w:rPr>
                                        <w:color w:val="1CADE4" w:themeColor="accent1"/>
                                      </w:rPr>
                                      <w:t>UO238096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596085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2BA0" w:rsidRDefault="0020657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29</w:t>
                              </w:r>
                              <w:r w:rsidR="00782BA0"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MARZO de 2018</w:t>
                              </w:r>
                            </w:p>
                          </w:sdtContent>
                        </w:sdt>
                        <w:p w:rsidR="00782BA0" w:rsidRDefault="00DB796C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-11485953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2BA0">
                                <w:rPr>
                                  <w:caps/>
                                  <w:color w:val="1CADE4" w:themeColor="accent1"/>
                                </w:rPr>
                                <w:t>Gema rico pozas</w:t>
                              </w:r>
                            </w:sdtContent>
                          </w:sdt>
                        </w:p>
                        <w:p w:rsidR="00782BA0" w:rsidRDefault="00DB796C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1343699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2BA0">
                                <w:rPr>
                                  <w:color w:val="1CADE4" w:themeColor="accent1"/>
                                </w:rPr>
                                <w:t>UO238096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707C" w:rsidRDefault="001472A5">
          <w:pPr>
            <w:rPr>
              <w:noProof/>
              <w:sz w:val="32"/>
              <w:szCs w:val="32"/>
            </w:rPr>
          </w:pPr>
          <w:r>
            <w:rPr>
              <w:noProof/>
              <w:sz w:val="32"/>
              <w:szCs w:val="32"/>
            </w:rPr>
            <w:br w:type="page"/>
          </w:r>
        </w:p>
        <w:p w:rsidR="001472A5" w:rsidRDefault="00DB796C">
          <w:pPr>
            <w:rPr>
              <w:noProof/>
              <w:sz w:val="32"/>
              <w:szCs w:val="32"/>
            </w:rPr>
          </w:pPr>
        </w:p>
      </w:sdtContent>
    </w:sdt>
    <w:p w:rsidR="00195D9A" w:rsidRDefault="004D1FE4" w:rsidP="00E070C2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TRABAJO PEDIDO</w:t>
      </w:r>
      <w:r w:rsidR="00195D9A">
        <w:rPr>
          <w:noProof/>
          <w:sz w:val="32"/>
          <w:szCs w:val="32"/>
        </w:rPr>
        <w:t xml:space="preserve"> 1</w:t>
      </w:r>
    </w:p>
    <w:p w:rsidR="00206578" w:rsidRPr="00206578" w:rsidRDefault="00986F34" w:rsidP="00206578">
      <w:pPr>
        <w:spacing w:after="0"/>
        <w:jc w:val="left"/>
        <w:rPr>
          <w:b/>
          <w:noProof/>
          <w:sz w:val="24"/>
          <w:szCs w:val="32"/>
        </w:rPr>
      </w:pPr>
      <w:r>
        <w:rPr>
          <w:b/>
          <w:noProof/>
          <w:sz w:val="24"/>
          <w:szCs w:val="32"/>
        </w:rPr>
        <w:t>a) Diseñar el algoritmo en</w:t>
      </w:r>
      <w:r w:rsidR="00206578" w:rsidRPr="00206578">
        <w:rPr>
          <w:b/>
          <w:noProof/>
          <w:sz w:val="24"/>
          <w:szCs w:val="32"/>
        </w:rPr>
        <w:t xml:space="preserve"> cuestión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>public void robar()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  <w:t>for (int i = 0; i &lt; botinMax; i++)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for (int j = 0; j &lt;= cargaMax; j++)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(i == 0)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(j &lt; robo.get(0).getPeso())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matriz[i][j] = 0;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matriz[i][j] = robo.get(0).getValor();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(i &gt;= 1)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(j &lt; robo.get(i).getPeso()) {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matriz[i][j] = matriz[i - 1][j];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206578" w:rsidRDefault="00206578" w:rsidP="00206578">
      <w:pPr>
        <w:spacing w:after="0"/>
        <w:ind w:left="3600" w:firstLine="720"/>
        <w:rPr>
          <w:noProof/>
        </w:rPr>
      </w:pPr>
      <w:r>
        <w:rPr>
          <w:noProof/>
        </w:rPr>
        <w:t>matriz[i][j] = getMax(matriz[i - 1][j],matriz[i - 1][j - robo.get(i).getPeso()] + robo.get(i).getValor());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206578" w:rsidRDefault="00206578" w:rsidP="00206578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206578" w:rsidRPr="00206578" w:rsidRDefault="00206578" w:rsidP="00206578">
      <w:pPr>
        <w:spacing w:after="0"/>
        <w:rPr>
          <w:noProof/>
        </w:rPr>
      </w:pPr>
      <w:r>
        <w:rPr>
          <w:noProof/>
        </w:rPr>
        <w:tab/>
        <w:t>}</w:t>
      </w:r>
    </w:p>
    <w:p w:rsidR="00206578" w:rsidRPr="00206578" w:rsidRDefault="00206578" w:rsidP="00206578">
      <w:pPr>
        <w:spacing w:after="0"/>
        <w:jc w:val="left"/>
        <w:rPr>
          <w:b/>
          <w:noProof/>
          <w:sz w:val="24"/>
          <w:szCs w:val="32"/>
        </w:rPr>
      </w:pPr>
      <w:r w:rsidRPr="00206578">
        <w:rPr>
          <w:b/>
          <w:noProof/>
          <w:sz w:val="24"/>
          <w:szCs w:val="32"/>
        </w:rPr>
        <w:t>b) ¿Cree que ese algoritmo hace el robo óptimo para cualquier surtido de joyas (n, p, v y k)?</w:t>
      </w:r>
    </w:p>
    <w:p w:rsidR="00206578" w:rsidRDefault="00986F34" w:rsidP="00206578">
      <w:pPr>
        <w:spacing w:after="0"/>
        <w:jc w:val="left"/>
        <w:rPr>
          <w:noProof/>
          <w:sz w:val="24"/>
          <w:szCs w:val="32"/>
        </w:rPr>
      </w:pPr>
      <w:r>
        <w:rPr>
          <w:noProof/>
          <w:sz w:val="24"/>
          <w:szCs w:val="32"/>
        </w:rPr>
        <w:t>Si, este algoritmo de programación dinámica hace el robo óptimo para cualquier surtido de joyas.</w:t>
      </w:r>
    </w:p>
    <w:p w:rsidR="00986F34" w:rsidRPr="00206578" w:rsidRDefault="00986F34" w:rsidP="00206578">
      <w:pPr>
        <w:spacing w:after="0"/>
        <w:jc w:val="left"/>
        <w:rPr>
          <w:noProof/>
          <w:sz w:val="24"/>
          <w:szCs w:val="32"/>
        </w:rPr>
      </w:pPr>
    </w:p>
    <w:p w:rsidR="00206578" w:rsidRDefault="00206578" w:rsidP="00206578">
      <w:pPr>
        <w:spacing w:after="0"/>
        <w:jc w:val="left"/>
        <w:rPr>
          <w:b/>
          <w:noProof/>
          <w:sz w:val="24"/>
          <w:szCs w:val="32"/>
        </w:rPr>
      </w:pPr>
      <w:r w:rsidRPr="00206578">
        <w:rPr>
          <w:b/>
          <w:noProof/>
          <w:sz w:val="24"/>
          <w:szCs w:val="32"/>
        </w:rPr>
        <w:t>c) Implementar el algoritmo seleccionado.</w:t>
      </w:r>
    </w:p>
    <w:p w:rsidR="00206578" w:rsidRPr="00206578" w:rsidRDefault="00206578" w:rsidP="00206578">
      <w:pPr>
        <w:spacing w:after="0"/>
        <w:jc w:val="left"/>
        <w:rPr>
          <w:noProof/>
          <w:color w:val="FF0000"/>
          <w:sz w:val="24"/>
          <w:szCs w:val="32"/>
        </w:rPr>
      </w:pPr>
      <w:r>
        <w:rPr>
          <w:i/>
          <w:noProof/>
          <w:color w:val="FF0000"/>
          <w:sz w:val="24"/>
          <w:szCs w:val="32"/>
        </w:rPr>
        <w:t>Ver código del proyecto adjunto.</w:t>
      </w:r>
    </w:p>
    <w:p w:rsidR="00206578" w:rsidRPr="00206578" w:rsidRDefault="00206578" w:rsidP="00206578">
      <w:pPr>
        <w:spacing w:after="0"/>
        <w:jc w:val="left"/>
        <w:rPr>
          <w:noProof/>
          <w:sz w:val="24"/>
          <w:szCs w:val="32"/>
        </w:rPr>
      </w:pPr>
    </w:p>
    <w:p w:rsidR="00206578" w:rsidRDefault="00206578" w:rsidP="00206578">
      <w:pPr>
        <w:spacing w:after="0"/>
        <w:jc w:val="left"/>
        <w:rPr>
          <w:noProof/>
          <w:sz w:val="24"/>
          <w:szCs w:val="32"/>
        </w:rPr>
      </w:pPr>
      <w:r w:rsidRPr="00206578">
        <w:rPr>
          <w:b/>
          <w:noProof/>
          <w:sz w:val="24"/>
          <w:szCs w:val="32"/>
        </w:rPr>
        <w:t>d) Calcule la complejidad teórica de la implementación anterior</w:t>
      </w:r>
      <w:r w:rsidRPr="00206578">
        <w:rPr>
          <w:noProof/>
          <w:sz w:val="24"/>
          <w:szCs w:val="32"/>
        </w:rPr>
        <w:t>.</w:t>
      </w: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  <w:r>
        <w:rPr>
          <w:noProof/>
          <w:sz w:val="24"/>
          <w:szCs w:val="32"/>
        </w:rPr>
        <w:t xml:space="preserve">O(n2) </w:t>
      </w:r>
      <w:r w:rsidRPr="00F03F10">
        <w:rPr>
          <w:noProof/>
          <w:sz w:val="24"/>
          <w:szCs w:val="32"/>
        </w:rPr>
        <w:sym w:font="Wingdings" w:char="F0E0"/>
      </w:r>
      <w:r>
        <w:rPr>
          <w:noProof/>
          <w:sz w:val="24"/>
          <w:szCs w:val="32"/>
        </w:rPr>
        <w:t xml:space="preserve"> 2 bucles </w:t>
      </w:r>
      <w:r w:rsidRPr="00F03F10">
        <w:rPr>
          <w:b/>
          <w:i/>
          <w:noProof/>
          <w:sz w:val="24"/>
          <w:szCs w:val="32"/>
        </w:rPr>
        <w:t>for</w:t>
      </w:r>
      <w:r>
        <w:rPr>
          <w:noProof/>
          <w:sz w:val="24"/>
          <w:szCs w:val="32"/>
        </w:rPr>
        <w:t xml:space="preserve"> anidados con complejidad O(n).</w:t>
      </w: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F03F10" w:rsidRDefault="00F03F10" w:rsidP="00206578">
      <w:pPr>
        <w:spacing w:after="0"/>
        <w:jc w:val="left"/>
        <w:rPr>
          <w:b/>
          <w:noProof/>
          <w:sz w:val="24"/>
          <w:szCs w:val="32"/>
        </w:rPr>
      </w:pPr>
    </w:p>
    <w:p w:rsidR="00206578" w:rsidRPr="00206578" w:rsidRDefault="00206578" w:rsidP="00206578">
      <w:pPr>
        <w:spacing w:after="0"/>
        <w:jc w:val="left"/>
        <w:rPr>
          <w:b/>
          <w:noProof/>
          <w:sz w:val="24"/>
          <w:szCs w:val="32"/>
        </w:rPr>
      </w:pPr>
      <w:r w:rsidRPr="00206578">
        <w:rPr>
          <w:b/>
          <w:noProof/>
          <w:sz w:val="24"/>
          <w:szCs w:val="32"/>
        </w:rPr>
        <w:lastRenderedPageBreak/>
        <w:t>e) Haga una medición de tiempos de ejecución, debe ir creciendo el tamaño n así: 10, 20, 40,</w:t>
      </w:r>
      <w:r>
        <w:rPr>
          <w:b/>
          <w:noProof/>
          <w:sz w:val="24"/>
          <w:szCs w:val="32"/>
        </w:rPr>
        <w:t xml:space="preserve"> </w:t>
      </w:r>
      <w:r w:rsidRPr="00206578">
        <w:rPr>
          <w:b/>
          <w:noProof/>
          <w:sz w:val="24"/>
          <w:szCs w:val="32"/>
        </w:rPr>
        <w:t>80…, hasta que se desborde el HEAP. Para cada tamaño n, la generación tanto de cada elemento pi, como de cada vi, serán valores enteros aleatorios en el rango [10..99] y el</w:t>
      </w:r>
    </w:p>
    <w:p w:rsidR="00546B4D" w:rsidRPr="00206578" w:rsidRDefault="00206578" w:rsidP="00206578">
      <w:pPr>
        <w:spacing w:after="0"/>
        <w:jc w:val="left"/>
        <w:rPr>
          <w:b/>
          <w:noProof/>
          <w:sz w:val="24"/>
          <w:szCs w:val="32"/>
        </w:rPr>
      </w:pPr>
      <w:r w:rsidRPr="00206578">
        <w:rPr>
          <w:b/>
          <w:noProof/>
          <w:sz w:val="24"/>
          <w:szCs w:val="32"/>
        </w:rPr>
        <w:t>valor de k será en cada caso k=25*n</w:t>
      </w:r>
    </w:p>
    <w:p w:rsidR="00990AD2" w:rsidRPr="00882B52" w:rsidRDefault="00990AD2" w:rsidP="00882B52">
      <w:pPr>
        <w:spacing w:after="0"/>
        <w:rPr>
          <w:sz w:val="24"/>
          <w:szCs w:val="24"/>
        </w:rPr>
      </w:pPr>
    </w:p>
    <w:tbl>
      <w:tblPr>
        <w:tblStyle w:val="Tablaconcuadrcula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990AD2" w:rsidRPr="00882B52" w:rsidTr="00990AD2">
        <w:trPr>
          <w:trHeight w:val="345"/>
        </w:trPr>
        <w:tc>
          <w:tcPr>
            <w:tcW w:w="1271" w:type="dxa"/>
            <w:noWrap/>
            <w:hideMark/>
          </w:tcPr>
          <w:p w:rsidR="00990AD2" w:rsidRPr="00882B52" w:rsidRDefault="00990AD2" w:rsidP="00990AD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 xml:space="preserve">Carga de trabajo (n) </w:t>
            </w:r>
          </w:p>
        </w:tc>
        <w:tc>
          <w:tcPr>
            <w:tcW w:w="1418" w:type="dxa"/>
            <w:noWrap/>
            <w:hideMark/>
          </w:tcPr>
          <w:p w:rsidR="00990AD2" w:rsidRPr="00882B52" w:rsidRDefault="00990AD2" w:rsidP="00990AD2">
            <w:pPr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</w:pPr>
            <w:r w:rsidRPr="00882B52">
              <w:rPr>
                <w:rFonts w:eastAsia="Times New Roman" w:cs="Calibri"/>
                <w:b/>
                <w:color w:val="000000"/>
                <w:sz w:val="24"/>
                <w:szCs w:val="24"/>
                <w:lang w:eastAsia="es-ES"/>
              </w:rPr>
              <w:t>tiempo en micros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0,201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0,599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2,064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12,274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48,348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425,77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2533,3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11371,3</w:t>
            </w:r>
          </w:p>
        </w:tc>
      </w:tr>
      <w:tr w:rsidR="002B5990" w:rsidRPr="00882B52" w:rsidTr="00990AD2">
        <w:trPr>
          <w:trHeight w:val="288"/>
        </w:trPr>
        <w:tc>
          <w:tcPr>
            <w:tcW w:w="1271" w:type="dxa"/>
            <w:noWrap/>
            <w:vAlign w:val="bottom"/>
            <w:hideMark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418" w:type="dxa"/>
            <w:vAlign w:val="bottom"/>
          </w:tcPr>
          <w:p w:rsidR="002B5990" w:rsidRDefault="002B5990" w:rsidP="002B599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43727,3</w:t>
            </w:r>
          </w:p>
        </w:tc>
      </w:tr>
    </w:tbl>
    <w:p w:rsidR="00855A27" w:rsidRDefault="002B5990" w:rsidP="00882B5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F086B2" wp14:editId="4AF3CF65">
            <wp:extent cx="3895725" cy="2314575"/>
            <wp:effectExtent l="0" t="0" r="952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2C24EAD-C22D-4049-B457-63EE2D3FEB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E164C" w:rsidRDefault="00DE164C" w:rsidP="00882B52">
      <w:pPr>
        <w:spacing w:after="0"/>
        <w:rPr>
          <w:sz w:val="24"/>
          <w:szCs w:val="24"/>
        </w:rPr>
      </w:pPr>
    </w:p>
    <w:p w:rsidR="00DE164C" w:rsidRPr="00DE164C" w:rsidRDefault="00DE164C" w:rsidP="00DE164C">
      <w:pPr>
        <w:spacing w:after="0"/>
        <w:rPr>
          <w:b/>
          <w:sz w:val="24"/>
          <w:szCs w:val="24"/>
        </w:rPr>
      </w:pPr>
      <w:r w:rsidRPr="00DE164C">
        <w:rPr>
          <w:b/>
          <w:sz w:val="24"/>
          <w:szCs w:val="24"/>
        </w:rPr>
        <w:t>f) Compruebe si los tiempos obtenidos en el apartado anterior concuerdan o no con la</w:t>
      </w:r>
    </w:p>
    <w:p w:rsidR="00DE164C" w:rsidRDefault="00DE164C" w:rsidP="00DE164C">
      <w:pPr>
        <w:spacing w:after="0"/>
        <w:rPr>
          <w:b/>
          <w:sz w:val="24"/>
          <w:szCs w:val="24"/>
        </w:rPr>
      </w:pPr>
      <w:r w:rsidRPr="00DE164C">
        <w:rPr>
          <w:b/>
          <w:sz w:val="24"/>
          <w:szCs w:val="24"/>
        </w:rPr>
        <w:t>complejidad teórica, en cada uno de los tres casos o implementaciones.</w:t>
      </w:r>
    </w:p>
    <w:p w:rsidR="00DE164C" w:rsidRDefault="00DE164C" w:rsidP="00DE164C">
      <w:pPr>
        <w:spacing w:after="0"/>
        <w:rPr>
          <w:b/>
          <w:sz w:val="24"/>
          <w:szCs w:val="24"/>
        </w:rPr>
      </w:pPr>
    </w:p>
    <w:p w:rsidR="00DE164C" w:rsidRDefault="00206578" w:rsidP="00DE164C">
      <w:pPr>
        <w:spacing w:after="0"/>
        <w:rPr>
          <w:sz w:val="24"/>
          <w:szCs w:val="24"/>
        </w:rPr>
      </w:pPr>
      <w:r>
        <w:rPr>
          <w:sz w:val="24"/>
          <w:szCs w:val="24"/>
        </w:rPr>
        <w:t>Como podemos apreciar en la</w:t>
      </w:r>
      <w:r w:rsidR="00DE16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gráfica </w:t>
      </w:r>
      <w:r w:rsidR="002B5990">
        <w:rPr>
          <w:sz w:val="24"/>
          <w:szCs w:val="24"/>
        </w:rPr>
        <w:t>la complejidad</w:t>
      </w:r>
      <w:r>
        <w:rPr>
          <w:sz w:val="24"/>
          <w:szCs w:val="24"/>
        </w:rPr>
        <w:t xml:space="preserve"> del algoritmo coincide </w:t>
      </w:r>
      <w:r w:rsidR="00CA0708">
        <w:rPr>
          <w:sz w:val="24"/>
          <w:szCs w:val="24"/>
        </w:rPr>
        <w:t>con lo establecido en el punto d).</w:t>
      </w:r>
    </w:p>
    <w:p w:rsidR="007F2BA3" w:rsidRDefault="007F2BA3" w:rsidP="00DE164C">
      <w:pPr>
        <w:spacing w:after="0"/>
        <w:rPr>
          <w:sz w:val="24"/>
          <w:szCs w:val="24"/>
        </w:rPr>
      </w:pPr>
    </w:p>
    <w:p w:rsidR="007F2BA3" w:rsidRDefault="007F2BA3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</w:pPr>
    </w:p>
    <w:p w:rsidR="00F03F10" w:rsidRDefault="00F03F10" w:rsidP="00DE164C">
      <w:pPr>
        <w:spacing w:after="0"/>
        <w:rPr>
          <w:sz w:val="24"/>
          <w:szCs w:val="24"/>
        </w:rPr>
        <w:sectPr w:rsidR="00F03F10" w:rsidSect="001472A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86"/>
        </w:sectPr>
      </w:pPr>
    </w:p>
    <w:tbl>
      <w:tblPr>
        <w:tblStyle w:val="Tablaconcuadrcula"/>
        <w:tblpPr w:leftFromText="141" w:rightFromText="141" w:tblpY="615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2B5990" w:rsidRPr="002B5990" w:rsidTr="002B5990">
        <w:trPr>
          <w:trHeight w:val="300"/>
        </w:trPr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lastRenderedPageBreak/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</w:tr>
      <w:tr w:rsidR="002B5990" w:rsidRPr="002B5990" w:rsidTr="002B5990">
        <w:trPr>
          <w:trHeight w:val="300"/>
        </w:trPr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</w:tr>
      <w:tr w:rsidR="002B5990" w:rsidRPr="002B5990" w:rsidTr="002B5990">
        <w:trPr>
          <w:trHeight w:val="300"/>
        </w:trPr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159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159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181</w:t>
            </w:r>
          </w:p>
        </w:tc>
      </w:tr>
      <w:tr w:rsidR="002B5990" w:rsidRPr="002B5990" w:rsidTr="002B5990">
        <w:trPr>
          <w:trHeight w:val="300"/>
        </w:trPr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41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41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63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132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132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153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159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159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181</w:t>
            </w:r>
          </w:p>
        </w:tc>
      </w:tr>
      <w:tr w:rsidR="002B5990" w:rsidRPr="002B5990" w:rsidTr="002B5990">
        <w:trPr>
          <w:trHeight w:val="300"/>
        </w:trPr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29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41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51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63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70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70</w:t>
            </w:r>
          </w:p>
        </w:tc>
        <w:tc>
          <w:tcPr>
            <w:tcW w:w="647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98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112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120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132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141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153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161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161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182</w:t>
            </w:r>
          </w:p>
        </w:tc>
        <w:tc>
          <w:tcPr>
            <w:tcW w:w="648" w:type="dxa"/>
            <w:noWrap/>
            <w:hideMark/>
          </w:tcPr>
          <w:p w:rsidR="002B5990" w:rsidRPr="002B5990" w:rsidRDefault="002B5990" w:rsidP="002B599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188</w:t>
            </w:r>
          </w:p>
        </w:tc>
      </w:tr>
    </w:tbl>
    <w:p w:rsidR="00F03F10" w:rsidRDefault="002B5990" w:rsidP="00DE164C">
      <w:pPr>
        <w:spacing w:after="0"/>
        <w:rPr>
          <w:sz w:val="24"/>
          <w:szCs w:val="24"/>
        </w:rPr>
      </w:pPr>
      <w:r>
        <w:rPr>
          <w:sz w:val="24"/>
          <w:szCs w:val="24"/>
        </w:rPr>
        <w:t>TABLA BOTIN 04</w:t>
      </w:r>
    </w:p>
    <w:p w:rsidR="002B5990" w:rsidRDefault="002B5990" w:rsidP="00DE164C">
      <w:pPr>
        <w:spacing w:after="0"/>
        <w:rPr>
          <w:sz w:val="24"/>
          <w:szCs w:val="24"/>
        </w:rPr>
      </w:pPr>
    </w:p>
    <w:p w:rsidR="002B5990" w:rsidRPr="002B5990" w:rsidRDefault="002B5990" w:rsidP="002B5990">
      <w:pPr>
        <w:rPr>
          <w:sz w:val="24"/>
          <w:szCs w:val="24"/>
        </w:rPr>
      </w:pPr>
    </w:p>
    <w:p w:rsidR="002B5990" w:rsidRPr="002B5990" w:rsidRDefault="002B5990" w:rsidP="002B5990">
      <w:pPr>
        <w:rPr>
          <w:sz w:val="24"/>
          <w:szCs w:val="24"/>
        </w:rPr>
      </w:pPr>
      <w:r>
        <w:rPr>
          <w:sz w:val="24"/>
          <w:szCs w:val="24"/>
        </w:rPr>
        <w:t>TABLA BOTIN 03</w:t>
      </w:r>
    </w:p>
    <w:p w:rsidR="002B5990" w:rsidRPr="002B5990" w:rsidRDefault="002B5990" w:rsidP="002B599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2B5990" w:rsidRPr="002B5990" w:rsidTr="002B5990">
        <w:trPr>
          <w:trHeight w:val="300"/>
        </w:trPr>
        <w:tc>
          <w:tcPr>
            <w:tcW w:w="1438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</w:tr>
      <w:tr w:rsidR="002B5990" w:rsidRPr="002B5990" w:rsidTr="002B5990">
        <w:trPr>
          <w:trHeight w:val="300"/>
        </w:trPr>
        <w:tc>
          <w:tcPr>
            <w:tcW w:w="1438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8</w:t>
            </w:r>
          </w:p>
        </w:tc>
      </w:tr>
      <w:tr w:rsidR="002B5990" w:rsidRPr="002B5990" w:rsidTr="002B5990">
        <w:trPr>
          <w:trHeight w:val="300"/>
        </w:trPr>
        <w:tc>
          <w:tcPr>
            <w:tcW w:w="1438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1439" w:type="dxa"/>
            <w:noWrap/>
            <w:hideMark/>
          </w:tcPr>
          <w:p w:rsidR="002B5990" w:rsidRPr="002B5990" w:rsidRDefault="002B5990" w:rsidP="002B59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2B599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8</w:t>
            </w:r>
          </w:p>
        </w:tc>
      </w:tr>
    </w:tbl>
    <w:p w:rsidR="002B5990" w:rsidRPr="002B5990" w:rsidRDefault="002B5990" w:rsidP="002B5990">
      <w:pPr>
        <w:rPr>
          <w:sz w:val="24"/>
          <w:szCs w:val="24"/>
        </w:rPr>
      </w:pPr>
      <w:bookmarkStart w:id="0" w:name="_GoBack"/>
      <w:bookmarkEnd w:id="0"/>
    </w:p>
    <w:sectPr w:rsidR="002B5990" w:rsidRPr="002B5990" w:rsidSect="00F03F10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96C" w:rsidRDefault="00DB796C">
      <w:pPr>
        <w:spacing w:after="0"/>
      </w:pPr>
      <w:r>
        <w:separator/>
      </w:r>
    </w:p>
  </w:endnote>
  <w:endnote w:type="continuationSeparator" w:id="0">
    <w:p w:rsidR="00DB796C" w:rsidRDefault="00DB79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96C" w:rsidRDefault="00DB796C">
      <w:pPr>
        <w:spacing w:after="0"/>
      </w:pPr>
      <w:r>
        <w:separator/>
      </w:r>
    </w:p>
  </w:footnote>
  <w:footnote w:type="continuationSeparator" w:id="0">
    <w:p w:rsidR="00DB796C" w:rsidRDefault="00DB79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8C9"/>
    <w:multiLevelType w:val="hybridMultilevel"/>
    <w:tmpl w:val="C7EC4B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B5AA3"/>
    <w:multiLevelType w:val="hybridMultilevel"/>
    <w:tmpl w:val="B54E08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375A"/>
    <w:multiLevelType w:val="hybridMultilevel"/>
    <w:tmpl w:val="8C729CC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232449"/>
    <w:multiLevelType w:val="hybridMultilevel"/>
    <w:tmpl w:val="CCA21610"/>
    <w:lvl w:ilvl="0" w:tplc="6E54E42A">
      <w:start w:val="4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3F69"/>
    <w:multiLevelType w:val="hybridMultilevel"/>
    <w:tmpl w:val="4C92E2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93"/>
    <w:rsid w:val="00015407"/>
    <w:rsid w:val="00066685"/>
    <w:rsid w:val="000864DC"/>
    <w:rsid w:val="000C0198"/>
    <w:rsid w:val="000C0267"/>
    <w:rsid w:val="000D15EE"/>
    <w:rsid w:val="000D6AF7"/>
    <w:rsid w:val="001250EB"/>
    <w:rsid w:val="001472A5"/>
    <w:rsid w:val="001479F0"/>
    <w:rsid w:val="00147B8D"/>
    <w:rsid w:val="00164DA2"/>
    <w:rsid w:val="00174640"/>
    <w:rsid w:val="00195D9A"/>
    <w:rsid w:val="00206578"/>
    <w:rsid w:val="00207EB1"/>
    <w:rsid w:val="00221B93"/>
    <w:rsid w:val="00287247"/>
    <w:rsid w:val="00291476"/>
    <w:rsid w:val="002B5990"/>
    <w:rsid w:val="002F7D93"/>
    <w:rsid w:val="0030535A"/>
    <w:rsid w:val="00311167"/>
    <w:rsid w:val="00320943"/>
    <w:rsid w:val="00350257"/>
    <w:rsid w:val="003A23F5"/>
    <w:rsid w:val="003E23B7"/>
    <w:rsid w:val="00405ACC"/>
    <w:rsid w:val="004119D0"/>
    <w:rsid w:val="00420F76"/>
    <w:rsid w:val="0042360D"/>
    <w:rsid w:val="0043611E"/>
    <w:rsid w:val="004A6075"/>
    <w:rsid w:val="004A740F"/>
    <w:rsid w:val="004C65A0"/>
    <w:rsid w:val="004D1FE4"/>
    <w:rsid w:val="004F4155"/>
    <w:rsid w:val="00537DED"/>
    <w:rsid w:val="00546B4D"/>
    <w:rsid w:val="00553F6D"/>
    <w:rsid w:val="00595965"/>
    <w:rsid w:val="00622CC1"/>
    <w:rsid w:val="006A275C"/>
    <w:rsid w:val="00772F48"/>
    <w:rsid w:val="00782BA0"/>
    <w:rsid w:val="007A3C38"/>
    <w:rsid w:val="007B707C"/>
    <w:rsid w:val="007F2BA3"/>
    <w:rsid w:val="00824A3A"/>
    <w:rsid w:val="00826DF6"/>
    <w:rsid w:val="00855A27"/>
    <w:rsid w:val="00882B52"/>
    <w:rsid w:val="008C3927"/>
    <w:rsid w:val="008D613F"/>
    <w:rsid w:val="008E25C9"/>
    <w:rsid w:val="0093631D"/>
    <w:rsid w:val="00971F85"/>
    <w:rsid w:val="00986F34"/>
    <w:rsid w:val="00990AD2"/>
    <w:rsid w:val="009A1FA6"/>
    <w:rsid w:val="009B2547"/>
    <w:rsid w:val="009F4B18"/>
    <w:rsid w:val="00A355BB"/>
    <w:rsid w:val="00A378BA"/>
    <w:rsid w:val="00A415E9"/>
    <w:rsid w:val="00A83C9A"/>
    <w:rsid w:val="00AA1F31"/>
    <w:rsid w:val="00AB77F9"/>
    <w:rsid w:val="00AC598A"/>
    <w:rsid w:val="00B05AD1"/>
    <w:rsid w:val="00B20403"/>
    <w:rsid w:val="00B65655"/>
    <w:rsid w:val="00B72CCB"/>
    <w:rsid w:val="00CA0708"/>
    <w:rsid w:val="00CF48FF"/>
    <w:rsid w:val="00D00382"/>
    <w:rsid w:val="00D66B39"/>
    <w:rsid w:val="00DB796C"/>
    <w:rsid w:val="00DE164C"/>
    <w:rsid w:val="00E0025E"/>
    <w:rsid w:val="00E070C2"/>
    <w:rsid w:val="00E73A16"/>
    <w:rsid w:val="00ED5A66"/>
    <w:rsid w:val="00F03F10"/>
    <w:rsid w:val="00F1063C"/>
    <w:rsid w:val="00F26506"/>
    <w:rsid w:val="00F356AA"/>
    <w:rsid w:val="00F41CB6"/>
    <w:rsid w:val="00F652E4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425C"/>
  <w15:docId w15:val="{F653C664-350D-48BB-A65D-728279A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1B93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0D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9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4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3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2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3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3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53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9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31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9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34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4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9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42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70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13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12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95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2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7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1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6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6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05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7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70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3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51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390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51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3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0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97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2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2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91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9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4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7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0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2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00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1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0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470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a%20Rico%20Pozas\AppData\Roaming\Microsoft\Templates\Dise&#241;o%20de%20fluj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Segundo%20curso\Segundo%20cuatri\AL\Practicas\Practica%205\Practica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Programación</a:t>
            </a:r>
            <a:r>
              <a:rPr lang="es-ES" baseline="0"/>
              <a:t> dinámica</a:t>
            </a:r>
            <a:endParaRPr lang="es-ES"/>
          </a:p>
        </c:rich>
      </c:tx>
      <c:layout>
        <c:manualLayout>
          <c:xMode val="edge"/>
          <c:yMode val="edge"/>
          <c:x val="0.334680446194225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Hoja1!$A$1:$A$9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Hoja1!$B$1:$B$9</c:f>
              <c:numCache>
                <c:formatCode>General</c:formatCode>
                <c:ptCount val="9"/>
                <c:pt idx="0">
                  <c:v>0.20100000000000001</c:v>
                </c:pt>
                <c:pt idx="1">
                  <c:v>0.59899999999999998</c:v>
                </c:pt>
                <c:pt idx="2">
                  <c:v>2.0640000000000001</c:v>
                </c:pt>
                <c:pt idx="3">
                  <c:v>12.273999999999999</c:v>
                </c:pt>
                <c:pt idx="4">
                  <c:v>48.347999999999999</c:v>
                </c:pt>
                <c:pt idx="5">
                  <c:v>425.77</c:v>
                </c:pt>
                <c:pt idx="6">
                  <c:v>2533.3000000000002</c:v>
                </c:pt>
                <c:pt idx="7">
                  <c:v>11371.3</c:v>
                </c:pt>
                <c:pt idx="8">
                  <c:v>43727.3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E6-4114-9332-CD52F7AE2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292368"/>
        <c:axId val="502292696"/>
      </c:scatterChart>
      <c:valAx>
        <c:axId val="50229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292696"/>
        <c:crosses val="autoZero"/>
        <c:crossBetween val="midCat"/>
      </c:valAx>
      <c:valAx>
        <c:axId val="502292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2292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506864D824294AB08EF8AEDE7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3321-DE28-46DC-9232-F1739E2BBA40}"/>
      </w:docPartPr>
      <w:docPartBody>
        <w:p w:rsidR="00AB3597" w:rsidRDefault="003C6285" w:rsidP="003C6285">
          <w:pPr>
            <w:pStyle w:val="533506864D824294AB08EF8AEDE781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85"/>
    <w:rsid w:val="000C3D3E"/>
    <w:rsid w:val="003C6285"/>
    <w:rsid w:val="006E1427"/>
    <w:rsid w:val="008E23F6"/>
    <w:rsid w:val="00955D31"/>
    <w:rsid w:val="00A55942"/>
    <w:rsid w:val="00AB3597"/>
    <w:rsid w:val="00D8417F"/>
    <w:rsid w:val="00DD500F"/>
    <w:rsid w:val="00F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3506864D824294AB08EF8AEDE781D4">
    <w:name w:val="533506864D824294AB08EF8AEDE781D4"/>
    <w:rsid w:val="003C6285"/>
  </w:style>
  <w:style w:type="paragraph" w:customStyle="1" w:styleId="7DCD28BD48954DC5ADB8CFBC08F2256A">
    <w:name w:val="7DCD28BD48954DC5ADB8CFBC08F2256A"/>
    <w:rsid w:val="003C6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29 de MARZO de 2018</PublishDate>
  <Abstract/>
  <CompanyAddress>UO238096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C03F-73C0-4FEF-921A-D3E0FCD7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391</TotalTime>
  <Pages>4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dinámica</vt:lpstr>
      <vt:lpstr/>
    </vt:vector>
  </TitlesOfParts>
  <Company>Gema rico pozas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dinámica</dc:title>
  <dc:subject>Gema Rico Pozas UO238096</dc:subject>
  <dc:creator>Gema Rico Pozas</dc:creator>
  <cp:keywords/>
  <cp:lastModifiedBy>Gema Rico Pozas</cp:lastModifiedBy>
  <cp:revision>15</cp:revision>
  <cp:lastPrinted>2018-02-20T19:01:00Z</cp:lastPrinted>
  <dcterms:created xsi:type="dcterms:W3CDTF">2018-03-12T20:37:00Z</dcterms:created>
  <dcterms:modified xsi:type="dcterms:W3CDTF">2018-04-03T21:05:00Z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