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1CADE4" w:themeColor="accent1"/>
          <w:lang w:val="es-ES"/>
        </w:rPr>
        <w:id w:val="195206747"/>
        <w:docPartObj>
          <w:docPartGallery w:val="Cover Pages"/>
          <w:docPartUnique/>
        </w:docPartObj>
      </w:sdtPr>
      <w:sdtEndPr>
        <w:rPr>
          <w:noProof/>
          <w:color w:val="auto"/>
          <w:sz w:val="32"/>
          <w:szCs w:val="32"/>
        </w:rPr>
      </w:sdtEndPr>
      <w:sdtContent>
        <w:p w:rsidR="001472A5" w:rsidRDefault="001472A5">
          <w:pPr>
            <w:pStyle w:val="Sinespaciado"/>
            <w:spacing w:before="1540" w:after="24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CADE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33506864D824294AB08EF8AEDE781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1472A5" w:rsidRDefault="00D93390">
              <w:pPr>
                <w:pStyle w:val="Sinespaciado"/>
                <w:pBdr>
                  <w:top w:val="single" w:sz="6" w:space="6" w:color="1CADE4" w:themeColor="accent1"/>
                  <w:bottom w:val="single" w:sz="6" w:space="6" w:color="1CADE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72"/>
                  <w:szCs w:val="72"/>
                </w:rPr>
                <w:t>BACKTRACKING</w:t>
              </w:r>
            </w:p>
          </w:sdtContent>
        </w:sdt>
        <w:p w:rsidR="001472A5" w:rsidRDefault="001472A5">
          <w:pPr>
            <w:pStyle w:val="Sinespaciado"/>
            <w:spacing w:before="48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5960850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82BA0" w:rsidRDefault="00D9339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  <w:t>30</w:t>
                                    </w:r>
                                    <w:r w:rsidR="00782BA0"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abril</w:t>
                                    </w:r>
                                    <w:r w:rsidR="00782BA0"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2018</w:t>
                                    </w:r>
                                  </w:p>
                                </w:sdtContent>
                              </w:sdt>
                              <w:p w:rsidR="00782BA0" w:rsidRDefault="00095B46">
                                <w:pPr>
                                  <w:pStyle w:val="Sinespaciado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</w:rPr>
                                    <w:alias w:val="Compañía"/>
                                    <w:tag w:val=""/>
                                    <w:id w:val="-11485953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82BA0">
                                      <w:rPr>
                                        <w:caps/>
                                        <w:color w:val="1CADE4" w:themeColor="accent1"/>
                                      </w:rPr>
                                      <w:t>Gema rico pozas</w:t>
                                    </w:r>
                                  </w:sdtContent>
                                </w:sdt>
                              </w:p>
                              <w:p w:rsidR="00782BA0" w:rsidRDefault="00095B46">
                                <w:pPr>
                                  <w:pStyle w:val="Sinespaciado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</w:rPr>
                                    <w:alias w:val="Dirección"/>
                                    <w:tag w:val=""/>
                                    <w:id w:val="-134369973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2BA0">
                                      <w:rPr>
                                        <w:color w:val="1CADE4" w:themeColor="accent1"/>
                                      </w:rPr>
                                      <w:t>UO238096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5960850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82BA0" w:rsidRDefault="00D9339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  <w:t>30</w:t>
                              </w:r>
                              <w:r w:rsidR="00782BA0"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  <w:lang w:val="es-ES"/>
                                </w:rPr>
                                <w:t>abril</w:t>
                              </w:r>
                              <w:r w:rsidR="00782BA0"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2018</w:t>
                              </w:r>
                            </w:p>
                          </w:sdtContent>
                        </w:sdt>
                        <w:p w:rsidR="00782BA0" w:rsidRDefault="00095B46">
                          <w:pPr>
                            <w:pStyle w:val="Sinespaciado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</w:rPr>
                              <w:alias w:val="Compañía"/>
                              <w:tag w:val=""/>
                              <w:id w:val="-11485953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82BA0">
                                <w:rPr>
                                  <w:caps/>
                                  <w:color w:val="1CADE4" w:themeColor="accent1"/>
                                </w:rPr>
                                <w:t>Gema rico pozas</w:t>
                              </w:r>
                            </w:sdtContent>
                          </w:sdt>
                        </w:p>
                        <w:p w:rsidR="00782BA0" w:rsidRDefault="00095B46">
                          <w:pPr>
                            <w:pStyle w:val="Sinespaciado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</w:rPr>
                              <w:alias w:val="Dirección"/>
                              <w:tag w:val=""/>
                              <w:id w:val="-134369973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82BA0">
                                <w:rPr>
                                  <w:color w:val="1CADE4" w:themeColor="accent1"/>
                                </w:rPr>
                                <w:t>UO238096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CADE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B707C" w:rsidRDefault="001472A5">
          <w:pPr>
            <w:rPr>
              <w:noProof/>
              <w:sz w:val="32"/>
              <w:szCs w:val="32"/>
            </w:rPr>
          </w:pPr>
          <w:r>
            <w:rPr>
              <w:noProof/>
              <w:sz w:val="32"/>
              <w:szCs w:val="32"/>
            </w:rPr>
            <w:br w:type="page"/>
          </w:r>
        </w:p>
        <w:p w:rsidR="001472A5" w:rsidRDefault="00095B46">
          <w:pPr>
            <w:rPr>
              <w:noProof/>
              <w:sz w:val="32"/>
              <w:szCs w:val="32"/>
            </w:rPr>
          </w:pPr>
        </w:p>
      </w:sdtContent>
    </w:sdt>
    <w:p w:rsidR="00195D9A" w:rsidRDefault="004D1FE4" w:rsidP="00E070C2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TRABAJO PEDIDO</w:t>
      </w:r>
      <w:r w:rsidR="00D93390">
        <w:rPr>
          <w:noProof/>
          <w:sz w:val="32"/>
          <w:szCs w:val="32"/>
        </w:rPr>
        <w:t xml:space="preserve"> </w:t>
      </w:r>
    </w:p>
    <w:p w:rsidR="00F03F10" w:rsidRDefault="00F03F10" w:rsidP="00206578">
      <w:pPr>
        <w:spacing w:after="0"/>
        <w:jc w:val="left"/>
        <w:rPr>
          <w:b/>
          <w:noProof/>
          <w:sz w:val="24"/>
          <w:szCs w:val="32"/>
        </w:rPr>
      </w:pPr>
    </w:p>
    <w:p w:rsidR="00F03F10" w:rsidRDefault="00F03F10" w:rsidP="00206578">
      <w:pPr>
        <w:spacing w:after="0"/>
        <w:jc w:val="left"/>
        <w:rPr>
          <w:b/>
          <w:noProof/>
          <w:sz w:val="24"/>
          <w:szCs w:val="32"/>
        </w:rPr>
      </w:pPr>
    </w:p>
    <w:p w:rsidR="00F03F10" w:rsidRDefault="00F03F10" w:rsidP="00206578">
      <w:pPr>
        <w:spacing w:after="0"/>
        <w:jc w:val="left"/>
        <w:rPr>
          <w:b/>
          <w:noProof/>
          <w:sz w:val="24"/>
          <w:szCs w:val="32"/>
        </w:rPr>
      </w:pPr>
    </w:p>
    <w:p w:rsidR="00D93390" w:rsidRDefault="00D93390" w:rsidP="00D933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 tratará de optimizar al máximo los tiempos de ejecución de cada una de las condiciones y por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tanto del algoritmo en general. </w:t>
      </w:r>
    </w:p>
    <w:p w:rsidR="00F03F10" w:rsidRDefault="00D93390" w:rsidP="00D93390">
      <w:pPr>
        <w:spacing w:after="0"/>
        <w:jc w:val="left"/>
        <w:rPr>
          <w:b/>
          <w:noProof/>
          <w:sz w:val="24"/>
          <w:szCs w:val="32"/>
        </w:rPr>
      </w:pPr>
      <w:r>
        <w:rPr>
          <w:sz w:val="23"/>
          <w:szCs w:val="23"/>
        </w:rPr>
        <w:t>Es necesario calcular el tiempo del a</w:t>
      </w:r>
      <w:r>
        <w:rPr>
          <w:sz w:val="23"/>
          <w:szCs w:val="23"/>
        </w:rPr>
        <w:t xml:space="preserve">lgoritmo propuesto para claves </w:t>
      </w:r>
      <w:r>
        <w:rPr>
          <w:sz w:val="23"/>
          <w:szCs w:val="23"/>
        </w:rPr>
        <w:t>de 3 caracteres hasta el tamaño que invierta un tiempo que se considere demasiado prolongado.</w:t>
      </w:r>
    </w:p>
    <w:p w:rsidR="00F03F10" w:rsidRDefault="00F03F10" w:rsidP="00206578">
      <w:pPr>
        <w:spacing w:after="0"/>
        <w:jc w:val="left"/>
        <w:rPr>
          <w:b/>
          <w:noProof/>
          <w:sz w:val="24"/>
          <w:szCs w:val="32"/>
        </w:rPr>
      </w:pPr>
    </w:p>
    <w:p w:rsidR="00F03F10" w:rsidRDefault="00F03F10" w:rsidP="00206578">
      <w:pPr>
        <w:spacing w:after="0"/>
        <w:jc w:val="left"/>
        <w:rPr>
          <w:b/>
          <w:noProof/>
          <w:sz w:val="24"/>
          <w:szCs w:val="32"/>
        </w:rPr>
      </w:pPr>
    </w:p>
    <w:p w:rsidR="00F03F10" w:rsidRDefault="00F03F10" w:rsidP="00206578">
      <w:pPr>
        <w:spacing w:after="0"/>
        <w:jc w:val="left"/>
        <w:rPr>
          <w:b/>
          <w:noProof/>
          <w:sz w:val="24"/>
          <w:szCs w:val="32"/>
        </w:rPr>
      </w:pPr>
    </w:p>
    <w:p w:rsidR="00D93390" w:rsidRPr="00D93390" w:rsidRDefault="00D93390" w:rsidP="00D93390">
      <w:pPr>
        <w:spacing w:after="0"/>
        <w:rPr>
          <w:i/>
          <w:color w:val="323A3E" w:themeColor="background2" w:themeShade="40"/>
          <w:sz w:val="24"/>
          <w:szCs w:val="24"/>
        </w:rPr>
      </w:pPr>
      <w:r w:rsidRPr="00D93390">
        <w:rPr>
          <w:i/>
          <w:color w:val="323A3E" w:themeColor="background2" w:themeShade="40"/>
          <w:sz w:val="24"/>
          <w:szCs w:val="24"/>
        </w:rPr>
        <w:t>public void backtracking(int nivel) {</w:t>
      </w:r>
    </w:p>
    <w:p w:rsidR="00D93390" w:rsidRPr="00D93390" w:rsidRDefault="00D93390" w:rsidP="00D93390">
      <w:pPr>
        <w:spacing w:after="0"/>
        <w:rPr>
          <w:i/>
          <w:color w:val="323A3E" w:themeColor="background2" w:themeShade="40"/>
          <w:sz w:val="24"/>
          <w:szCs w:val="24"/>
        </w:rPr>
      </w:pPr>
    </w:p>
    <w:p w:rsidR="00D93390" w:rsidRPr="00D93390" w:rsidRDefault="00D93390" w:rsidP="00D93390">
      <w:pPr>
        <w:spacing w:after="0"/>
        <w:rPr>
          <w:i/>
          <w:color w:val="323A3E" w:themeColor="background2" w:themeShade="40"/>
          <w:sz w:val="24"/>
          <w:szCs w:val="24"/>
        </w:rPr>
      </w:pP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  <w:t>Random random = new Random();</w:t>
      </w:r>
      <w:r>
        <w:rPr>
          <w:i/>
          <w:color w:val="323A3E" w:themeColor="background2" w:themeShade="40"/>
          <w:sz w:val="24"/>
          <w:szCs w:val="24"/>
        </w:rPr>
        <w:t xml:space="preserve"> </w:t>
      </w:r>
      <w:r w:rsidRPr="00D93390">
        <w:rPr>
          <w:i/>
          <w:color w:val="C00000"/>
          <w:sz w:val="24"/>
          <w:szCs w:val="24"/>
        </w:rPr>
        <w:t>//para seleccionar una letra de aux aleatoria</w:t>
      </w:r>
    </w:p>
    <w:p w:rsidR="00D93390" w:rsidRPr="00D93390" w:rsidRDefault="00D93390" w:rsidP="00D93390">
      <w:pPr>
        <w:spacing w:after="0"/>
        <w:rPr>
          <w:i/>
          <w:color w:val="C00000"/>
          <w:sz w:val="24"/>
          <w:szCs w:val="24"/>
        </w:rPr>
      </w:pP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  <w:t xml:space="preserve">if (nivel == </w:t>
      </w:r>
      <w:r w:rsidRPr="00D93390">
        <w:rPr>
          <w:i/>
          <w:color w:val="323A3E" w:themeColor="background2" w:themeShade="40"/>
          <w:sz w:val="24"/>
          <w:szCs w:val="24"/>
        </w:rPr>
        <w:t>totalSize</w:t>
      </w:r>
      <w:r w:rsidRPr="00D93390">
        <w:rPr>
          <w:i/>
          <w:color w:val="C00000"/>
          <w:sz w:val="24"/>
          <w:szCs w:val="24"/>
        </w:rPr>
        <w:t>) //si es el último nivel</w:t>
      </w:r>
    </w:p>
    <w:p w:rsidR="00D93390" w:rsidRPr="00D93390" w:rsidRDefault="00D93390" w:rsidP="00D93390">
      <w:pPr>
        <w:spacing w:after="0"/>
        <w:rPr>
          <w:i/>
          <w:color w:val="323A3E" w:themeColor="background2" w:themeShade="40"/>
          <w:sz w:val="24"/>
          <w:szCs w:val="24"/>
        </w:rPr>
      </w:pP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  <w:t>meta = true;</w:t>
      </w:r>
      <w:r>
        <w:rPr>
          <w:i/>
          <w:color w:val="323A3E" w:themeColor="background2" w:themeShade="40"/>
          <w:sz w:val="24"/>
          <w:szCs w:val="24"/>
        </w:rPr>
        <w:t xml:space="preserve"> </w:t>
      </w:r>
    </w:p>
    <w:p w:rsidR="00D93390" w:rsidRPr="00D93390" w:rsidRDefault="00D93390" w:rsidP="00D93390">
      <w:pPr>
        <w:spacing w:after="0"/>
        <w:rPr>
          <w:i/>
          <w:color w:val="323A3E" w:themeColor="background2" w:themeShade="40"/>
          <w:sz w:val="24"/>
          <w:szCs w:val="24"/>
        </w:rPr>
      </w:pP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  <w:t>else {</w:t>
      </w:r>
    </w:p>
    <w:p w:rsidR="00D93390" w:rsidRDefault="00D93390" w:rsidP="00D93390">
      <w:pPr>
        <w:spacing w:after="0"/>
        <w:rPr>
          <w:i/>
          <w:color w:val="323A3E" w:themeColor="background2" w:themeShade="40"/>
          <w:sz w:val="24"/>
          <w:szCs w:val="24"/>
        </w:rPr>
      </w:pP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  <w:t>Character</w:t>
      </w:r>
      <w:r>
        <w:rPr>
          <w:i/>
          <w:color w:val="323A3E" w:themeColor="background2" w:themeShade="40"/>
          <w:sz w:val="24"/>
          <w:szCs w:val="24"/>
        </w:rPr>
        <w:t xml:space="preserve"> </w:t>
      </w:r>
      <w:r w:rsidRPr="00D93390">
        <w:rPr>
          <w:i/>
          <w:color w:val="323A3E" w:themeColor="background2" w:themeShade="40"/>
          <w:sz w:val="24"/>
          <w:szCs w:val="24"/>
        </w:rPr>
        <w:t>[] aux;</w:t>
      </w:r>
    </w:p>
    <w:p w:rsidR="00D93390" w:rsidRPr="00D93390" w:rsidRDefault="00D93390" w:rsidP="00D93390">
      <w:pPr>
        <w:spacing w:after="0"/>
        <w:ind w:left="1440" w:firstLine="720"/>
        <w:rPr>
          <w:i/>
          <w:color w:val="C00000"/>
          <w:sz w:val="24"/>
          <w:szCs w:val="24"/>
        </w:rPr>
      </w:pPr>
      <w:r w:rsidRPr="00D93390">
        <w:rPr>
          <w:i/>
          <w:color w:val="C00000"/>
          <w:sz w:val="24"/>
          <w:szCs w:val="24"/>
        </w:rPr>
        <w:t>//condición que indica si ponemos carácter o terminal</w:t>
      </w:r>
    </w:p>
    <w:p w:rsidR="00D93390" w:rsidRDefault="00D93390" w:rsidP="00D93390">
      <w:pPr>
        <w:spacing w:after="0"/>
        <w:rPr>
          <w:i/>
          <w:color w:val="323A3E" w:themeColor="background2" w:themeShade="40"/>
          <w:sz w:val="24"/>
          <w:szCs w:val="24"/>
        </w:rPr>
      </w:pP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  <w:t>if (nivel &lt; totalSize - totalSizeSimbolo) {</w:t>
      </w:r>
    </w:p>
    <w:p w:rsidR="00D93390" w:rsidRPr="00D93390" w:rsidRDefault="00D93390" w:rsidP="00D93390">
      <w:pPr>
        <w:spacing w:after="0"/>
        <w:rPr>
          <w:i/>
          <w:color w:val="323A3E" w:themeColor="background2" w:themeShade="40"/>
          <w:sz w:val="24"/>
          <w:szCs w:val="24"/>
        </w:rPr>
      </w:pP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  <w:t>aux = copiar((Character[]) abcList.toArray());</w:t>
      </w:r>
    </w:p>
    <w:p w:rsidR="00D93390" w:rsidRPr="00D93390" w:rsidRDefault="00D93390" w:rsidP="00D93390">
      <w:pPr>
        <w:spacing w:after="0"/>
        <w:rPr>
          <w:i/>
          <w:color w:val="323A3E" w:themeColor="background2" w:themeShade="40"/>
          <w:sz w:val="24"/>
          <w:szCs w:val="24"/>
        </w:rPr>
      </w:pP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  <w:t>}</w:t>
      </w:r>
    </w:p>
    <w:p w:rsidR="00D93390" w:rsidRPr="00D93390" w:rsidRDefault="00D93390" w:rsidP="00D93390">
      <w:pPr>
        <w:spacing w:after="0"/>
        <w:rPr>
          <w:i/>
          <w:color w:val="323A3E" w:themeColor="background2" w:themeShade="40"/>
          <w:sz w:val="24"/>
          <w:szCs w:val="24"/>
        </w:rPr>
      </w:pPr>
    </w:p>
    <w:p w:rsidR="00D93390" w:rsidRPr="00D93390" w:rsidRDefault="00D93390" w:rsidP="00D93390">
      <w:pPr>
        <w:spacing w:after="0"/>
        <w:rPr>
          <w:i/>
          <w:color w:val="323A3E" w:themeColor="background2" w:themeShade="40"/>
          <w:sz w:val="24"/>
          <w:szCs w:val="24"/>
        </w:rPr>
      </w:pP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  <w:t>else {</w:t>
      </w:r>
    </w:p>
    <w:p w:rsidR="00D93390" w:rsidRPr="00D93390" w:rsidRDefault="00D93390" w:rsidP="00D93390">
      <w:pPr>
        <w:spacing w:after="0"/>
        <w:rPr>
          <w:i/>
          <w:color w:val="323A3E" w:themeColor="background2" w:themeShade="40"/>
          <w:sz w:val="24"/>
          <w:szCs w:val="24"/>
        </w:rPr>
      </w:pP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  <w:t>aux = copiar((Character[]) NoAbcList.toArray());</w:t>
      </w:r>
    </w:p>
    <w:p w:rsidR="00D93390" w:rsidRPr="00D93390" w:rsidRDefault="00D93390" w:rsidP="00D93390">
      <w:pPr>
        <w:spacing w:after="0"/>
        <w:rPr>
          <w:i/>
          <w:color w:val="323A3E" w:themeColor="background2" w:themeShade="40"/>
          <w:sz w:val="24"/>
          <w:szCs w:val="24"/>
        </w:rPr>
      </w:pP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  <w:t>}</w:t>
      </w:r>
    </w:p>
    <w:p w:rsidR="00D93390" w:rsidRPr="00D93390" w:rsidRDefault="00D93390" w:rsidP="00D93390">
      <w:pPr>
        <w:spacing w:after="0"/>
        <w:rPr>
          <w:i/>
          <w:color w:val="323A3E" w:themeColor="background2" w:themeShade="40"/>
          <w:sz w:val="24"/>
          <w:szCs w:val="24"/>
        </w:rPr>
      </w:pPr>
    </w:p>
    <w:p w:rsidR="00D93390" w:rsidRDefault="00D93390" w:rsidP="00D93390">
      <w:pPr>
        <w:spacing w:after="0"/>
        <w:rPr>
          <w:i/>
          <w:color w:val="323A3E" w:themeColor="background2" w:themeShade="40"/>
          <w:sz w:val="24"/>
          <w:szCs w:val="24"/>
        </w:rPr>
      </w:pP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  <w:t>do {</w:t>
      </w:r>
    </w:p>
    <w:p w:rsidR="00D93390" w:rsidRPr="00D93390" w:rsidRDefault="00D93390" w:rsidP="00D93390">
      <w:pPr>
        <w:spacing w:after="0"/>
        <w:rPr>
          <w:i/>
          <w:color w:val="C00000"/>
          <w:sz w:val="24"/>
          <w:szCs w:val="24"/>
        </w:rPr>
      </w:pPr>
      <w:r>
        <w:rPr>
          <w:i/>
          <w:color w:val="323A3E" w:themeColor="background2" w:themeShade="40"/>
          <w:sz w:val="24"/>
          <w:szCs w:val="24"/>
        </w:rPr>
        <w:tab/>
      </w:r>
      <w:r>
        <w:rPr>
          <w:i/>
          <w:color w:val="323A3E" w:themeColor="background2" w:themeShade="40"/>
          <w:sz w:val="24"/>
          <w:szCs w:val="24"/>
        </w:rPr>
        <w:tab/>
      </w:r>
      <w:r>
        <w:rPr>
          <w:i/>
          <w:color w:val="323A3E" w:themeColor="background2" w:themeShade="40"/>
          <w:sz w:val="24"/>
          <w:szCs w:val="24"/>
        </w:rPr>
        <w:tab/>
      </w:r>
      <w:r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C00000"/>
          <w:sz w:val="24"/>
          <w:szCs w:val="24"/>
        </w:rPr>
        <w:t>//seleccionamos carácter aleatorio</w:t>
      </w:r>
    </w:p>
    <w:p w:rsidR="00D93390" w:rsidRPr="00D93390" w:rsidRDefault="00D93390" w:rsidP="00D93390">
      <w:pPr>
        <w:spacing w:after="0"/>
        <w:rPr>
          <w:i/>
          <w:color w:val="323A3E" w:themeColor="background2" w:themeShade="40"/>
          <w:sz w:val="24"/>
          <w:szCs w:val="24"/>
        </w:rPr>
      </w:pP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  <w:t>char letra = aux[random.nextInt(aux.length)];</w:t>
      </w:r>
    </w:p>
    <w:p w:rsidR="00D93390" w:rsidRPr="00D93390" w:rsidRDefault="00D93390" w:rsidP="00D93390">
      <w:pPr>
        <w:spacing w:after="0"/>
        <w:rPr>
          <w:i/>
          <w:color w:val="C00000"/>
          <w:sz w:val="24"/>
          <w:szCs w:val="24"/>
        </w:rPr>
      </w:pP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  <w:t>if (check(password, nivel, letra) == true) {</w:t>
      </w:r>
      <w:r>
        <w:rPr>
          <w:i/>
          <w:color w:val="323A3E" w:themeColor="background2" w:themeShade="40"/>
          <w:sz w:val="24"/>
          <w:szCs w:val="24"/>
        </w:rPr>
        <w:t xml:space="preserve"> </w:t>
      </w:r>
      <w:r w:rsidRPr="00D93390">
        <w:rPr>
          <w:i/>
          <w:color w:val="C00000"/>
          <w:sz w:val="24"/>
          <w:szCs w:val="24"/>
        </w:rPr>
        <w:t>//validamos las condiciones</w:t>
      </w:r>
    </w:p>
    <w:p w:rsidR="00D93390" w:rsidRPr="00D93390" w:rsidRDefault="00D93390" w:rsidP="00D93390">
      <w:pPr>
        <w:spacing w:after="0"/>
        <w:rPr>
          <w:i/>
          <w:color w:val="323A3E" w:themeColor="background2" w:themeShade="40"/>
          <w:sz w:val="24"/>
          <w:szCs w:val="24"/>
        </w:rPr>
      </w:pP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  <w:t>password[nivel] = letra;</w:t>
      </w:r>
      <w:r>
        <w:rPr>
          <w:i/>
          <w:color w:val="323A3E" w:themeColor="background2" w:themeShade="40"/>
          <w:sz w:val="24"/>
          <w:szCs w:val="24"/>
        </w:rPr>
        <w:t xml:space="preserve"> </w:t>
      </w:r>
    </w:p>
    <w:p w:rsidR="00D93390" w:rsidRPr="00D93390" w:rsidRDefault="00D93390" w:rsidP="00D93390">
      <w:pPr>
        <w:spacing w:after="0"/>
        <w:rPr>
          <w:i/>
          <w:color w:val="323A3E" w:themeColor="background2" w:themeShade="40"/>
          <w:sz w:val="24"/>
          <w:szCs w:val="24"/>
        </w:rPr>
      </w:pP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  <w:t>backtracking(nivel + 1);</w:t>
      </w:r>
      <w:r>
        <w:rPr>
          <w:i/>
          <w:color w:val="323A3E" w:themeColor="background2" w:themeShade="40"/>
          <w:sz w:val="24"/>
          <w:szCs w:val="24"/>
        </w:rPr>
        <w:t xml:space="preserve"> </w:t>
      </w:r>
      <w:r w:rsidRPr="00D93390">
        <w:rPr>
          <w:i/>
          <w:color w:val="C00000"/>
          <w:sz w:val="24"/>
          <w:szCs w:val="24"/>
        </w:rPr>
        <w:t>//llamamos con sig nivel</w:t>
      </w:r>
    </w:p>
    <w:p w:rsidR="00D93390" w:rsidRPr="00D93390" w:rsidRDefault="00D93390" w:rsidP="00D93390">
      <w:pPr>
        <w:spacing w:after="0"/>
        <w:rPr>
          <w:i/>
          <w:color w:val="323A3E" w:themeColor="background2" w:themeShade="40"/>
          <w:sz w:val="24"/>
          <w:szCs w:val="24"/>
        </w:rPr>
      </w:pPr>
    </w:p>
    <w:p w:rsidR="00D93390" w:rsidRPr="00D93390" w:rsidRDefault="00D93390" w:rsidP="00D93390">
      <w:pPr>
        <w:spacing w:after="0"/>
        <w:rPr>
          <w:i/>
          <w:color w:val="323A3E" w:themeColor="background2" w:themeShade="40"/>
          <w:sz w:val="24"/>
          <w:szCs w:val="24"/>
        </w:rPr>
      </w:pP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  <w:t>}</w:t>
      </w:r>
    </w:p>
    <w:p w:rsidR="00D93390" w:rsidRPr="00D93390" w:rsidRDefault="00D93390" w:rsidP="00D93390">
      <w:pPr>
        <w:spacing w:after="0"/>
        <w:rPr>
          <w:i/>
          <w:color w:val="323A3E" w:themeColor="background2" w:themeShade="40"/>
          <w:sz w:val="24"/>
          <w:szCs w:val="24"/>
        </w:rPr>
      </w:pP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  <w:t>} while (meta != true);</w:t>
      </w:r>
    </w:p>
    <w:p w:rsidR="00990AD2" w:rsidRPr="00D93390" w:rsidRDefault="00D93390" w:rsidP="00D93390">
      <w:pPr>
        <w:spacing w:after="0"/>
        <w:rPr>
          <w:i/>
          <w:color w:val="323A3E" w:themeColor="background2" w:themeShade="40"/>
          <w:sz w:val="24"/>
          <w:szCs w:val="24"/>
        </w:rPr>
      </w:pPr>
      <w:r w:rsidRPr="00D93390">
        <w:rPr>
          <w:i/>
          <w:color w:val="323A3E" w:themeColor="background2" w:themeShade="40"/>
          <w:sz w:val="24"/>
          <w:szCs w:val="24"/>
        </w:rPr>
        <w:tab/>
      </w:r>
      <w:r w:rsidRPr="00D93390">
        <w:rPr>
          <w:i/>
          <w:color w:val="323A3E" w:themeColor="background2" w:themeShade="40"/>
          <w:sz w:val="24"/>
          <w:szCs w:val="24"/>
        </w:rPr>
        <w:tab/>
        <w:t>}}</w:t>
      </w:r>
    </w:p>
    <w:p w:rsidR="00855A27" w:rsidRDefault="00855A27" w:rsidP="00882B52">
      <w:pPr>
        <w:spacing w:after="0"/>
        <w:rPr>
          <w:sz w:val="24"/>
          <w:szCs w:val="24"/>
        </w:rPr>
      </w:pPr>
    </w:p>
    <w:p w:rsidR="00DE164C" w:rsidRDefault="00D93390" w:rsidP="00882B5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Mediciones de tiempos:</w:t>
      </w:r>
    </w:p>
    <w:p w:rsidR="00F03F10" w:rsidRDefault="00F03F10" w:rsidP="00DE164C">
      <w:pPr>
        <w:spacing w:after="0"/>
        <w:rPr>
          <w:sz w:val="24"/>
          <w:szCs w:val="24"/>
        </w:rPr>
      </w:pPr>
    </w:p>
    <w:tbl>
      <w:tblPr>
        <w:tblStyle w:val="Tablaconcuadrcula1"/>
        <w:tblpPr w:leftFromText="141" w:rightFromText="141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1316"/>
        <w:gridCol w:w="1418"/>
      </w:tblGrid>
      <w:tr w:rsidR="00D93390" w:rsidRPr="00882B52" w:rsidTr="00D93390">
        <w:trPr>
          <w:trHeight w:val="345"/>
        </w:trPr>
        <w:tc>
          <w:tcPr>
            <w:tcW w:w="1316" w:type="dxa"/>
            <w:noWrap/>
            <w:hideMark/>
          </w:tcPr>
          <w:p w:rsidR="00D93390" w:rsidRPr="00882B52" w:rsidRDefault="00D93390" w:rsidP="00D93390">
            <w:pPr>
              <w:rPr>
                <w:rFonts w:eastAsia="Times New Roman" w:cs="Calibr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es-ES"/>
              </w:rPr>
              <w:t>Caracteres</w:t>
            </w:r>
            <w:r w:rsidRPr="00882B52">
              <w:rPr>
                <w:rFonts w:eastAsia="Times New Roman" w:cs="Calibri"/>
                <w:b/>
                <w:color w:val="000000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418" w:type="dxa"/>
            <w:noWrap/>
            <w:hideMark/>
          </w:tcPr>
          <w:p w:rsidR="00D93390" w:rsidRPr="00882B52" w:rsidRDefault="00D93390" w:rsidP="00D93390">
            <w:pPr>
              <w:rPr>
                <w:rFonts w:eastAsia="Times New Roman" w:cs="Calibri"/>
                <w:b/>
                <w:color w:val="000000"/>
                <w:sz w:val="24"/>
                <w:szCs w:val="24"/>
                <w:lang w:eastAsia="es-ES"/>
              </w:rPr>
            </w:pPr>
            <w:r w:rsidRPr="00882B52">
              <w:rPr>
                <w:rFonts w:eastAsia="Times New Roman" w:cs="Calibri"/>
                <w:b/>
                <w:color w:val="000000"/>
                <w:sz w:val="24"/>
                <w:szCs w:val="24"/>
                <w:lang w:eastAsia="es-ES"/>
              </w:rPr>
              <w:t>tiempo en micros</w:t>
            </w:r>
          </w:p>
        </w:tc>
      </w:tr>
      <w:tr w:rsidR="00D93390" w:rsidRPr="00882B52" w:rsidTr="00D93390">
        <w:trPr>
          <w:trHeight w:val="288"/>
        </w:trPr>
        <w:tc>
          <w:tcPr>
            <w:tcW w:w="1316" w:type="dxa"/>
            <w:noWrap/>
            <w:vAlign w:val="bottom"/>
            <w:hideMark/>
          </w:tcPr>
          <w:p w:rsidR="00D93390" w:rsidRDefault="00D93390" w:rsidP="00D9339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8" w:type="dxa"/>
            <w:vAlign w:val="bottom"/>
          </w:tcPr>
          <w:p w:rsidR="00D93390" w:rsidRDefault="00D93390" w:rsidP="00D9339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</w:tr>
      <w:tr w:rsidR="00D93390" w:rsidRPr="00882B52" w:rsidTr="00D93390">
        <w:trPr>
          <w:trHeight w:val="288"/>
        </w:trPr>
        <w:tc>
          <w:tcPr>
            <w:tcW w:w="1316" w:type="dxa"/>
            <w:noWrap/>
            <w:vAlign w:val="bottom"/>
            <w:hideMark/>
          </w:tcPr>
          <w:p w:rsidR="00D93390" w:rsidRDefault="00D93390" w:rsidP="00D9339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8" w:type="dxa"/>
            <w:vAlign w:val="bottom"/>
          </w:tcPr>
          <w:p w:rsidR="00D93390" w:rsidRDefault="00D93390" w:rsidP="00D9339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</w:tr>
      <w:tr w:rsidR="00D93390" w:rsidRPr="00882B52" w:rsidTr="00D93390">
        <w:trPr>
          <w:trHeight w:val="288"/>
        </w:trPr>
        <w:tc>
          <w:tcPr>
            <w:tcW w:w="1316" w:type="dxa"/>
            <w:noWrap/>
            <w:vAlign w:val="bottom"/>
            <w:hideMark/>
          </w:tcPr>
          <w:p w:rsidR="00D93390" w:rsidRDefault="00D93390" w:rsidP="00D9339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18" w:type="dxa"/>
            <w:vAlign w:val="bottom"/>
          </w:tcPr>
          <w:p w:rsidR="00D93390" w:rsidRDefault="00D93390" w:rsidP="00D9339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</w:t>
            </w:r>
          </w:p>
        </w:tc>
      </w:tr>
      <w:tr w:rsidR="00D93390" w:rsidRPr="00882B52" w:rsidTr="00D93390">
        <w:trPr>
          <w:trHeight w:val="288"/>
        </w:trPr>
        <w:tc>
          <w:tcPr>
            <w:tcW w:w="1316" w:type="dxa"/>
            <w:noWrap/>
            <w:vAlign w:val="bottom"/>
            <w:hideMark/>
          </w:tcPr>
          <w:p w:rsidR="00D93390" w:rsidRDefault="00D93390" w:rsidP="00D9339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18" w:type="dxa"/>
            <w:vAlign w:val="bottom"/>
          </w:tcPr>
          <w:p w:rsidR="00D93390" w:rsidRDefault="00D93390" w:rsidP="00D9339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119</w:t>
            </w:r>
          </w:p>
        </w:tc>
      </w:tr>
      <w:tr w:rsidR="00D93390" w:rsidRPr="00882B52" w:rsidTr="00D93390">
        <w:trPr>
          <w:trHeight w:val="288"/>
        </w:trPr>
        <w:tc>
          <w:tcPr>
            <w:tcW w:w="1316" w:type="dxa"/>
            <w:noWrap/>
            <w:vAlign w:val="bottom"/>
            <w:hideMark/>
          </w:tcPr>
          <w:p w:rsidR="00D93390" w:rsidRDefault="00D93390" w:rsidP="00D9339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18" w:type="dxa"/>
            <w:vAlign w:val="bottom"/>
          </w:tcPr>
          <w:p w:rsidR="00D93390" w:rsidRDefault="00D93390" w:rsidP="00D9339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221</w:t>
            </w:r>
          </w:p>
        </w:tc>
      </w:tr>
      <w:tr w:rsidR="00D93390" w:rsidRPr="00882B52" w:rsidTr="00D93390">
        <w:trPr>
          <w:trHeight w:val="288"/>
        </w:trPr>
        <w:tc>
          <w:tcPr>
            <w:tcW w:w="1316" w:type="dxa"/>
            <w:noWrap/>
            <w:vAlign w:val="bottom"/>
            <w:hideMark/>
          </w:tcPr>
          <w:p w:rsidR="00D93390" w:rsidRDefault="00D93390" w:rsidP="00D9339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418" w:type="dxa"/>
            <w:vAlign w:val="bottom"/>
          </w:tcPr>
          <w:p w:rsidR="00D93390" w:rsidRDefault="00D93390" w:rsidP="00D9339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438</w:t>
            </w:r>
          </w:p>
        </w:tc>
      </w:tr>
      <w:tr w:rsidR="00D93390" w:rsidRPr="00882B52" w:rsidTr="00D93390">
        <w:trPr>
          <w:trHeight w:val="288"/>
        </w:trPr>
        <w:tc>
          <w:tcPr>
            <w:tcW w:w="1316" w:type="dxa"/>
            <w:noWrap/>
            <w:vAlign w:val="bottom"/>
            <w:hideMark/>
          </w:tcPr>
          <w:p w:rsidR="00D93390" w:rsidRDefault="00D93390" w:rsidP="00D9339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1418" w:type="dxa"/>
            <w:vAlign w:val="bottom"/>
          </w:tcPr>
          <w:p w:rsidR="00D93390" w:rsidRDefault="00D93390" w:rsidP="00D9339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890</w:t>
            </w:r>
          </w:p>
        </w:tc>
      </w:tr>
      <w:tr w:rsidR="00D93390" w:rsidRPr="00882B52" w:rsidTr="00D93390">
        <w:trPr>
          <w:trHeight w:val="288"/>
        </w:trPr>
        <w:tc>
          <w:tcPr>
            <w:tcW w:w="1316" w:type="dxa"/>
            <w:noWrap/>
            <w:vAlign w:val="bottom"/>
            <w:hideMark/>
          </w:tcPr>
          <w:p w:rsidR="00D93390" w:rsidRDefault="00D93390" w:rsidP="00D9339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1418" w:type="dxa"/>
            <w:vAlign w:val="bottom"/>
          </w:tcPr>
          <w:p w:rsidR="00D93390" w:rsidRDefault="00D93390" w:rsidP="00D9339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1787</w:t>
            </w:r>
          </w:p>
        </w:tc>
      </w:tr>
      <w:tr w:rsidR="00D93390" w:rsidRPr="00882B52" w:rsidTr="00D93390">
        <w:trPr>
          <w:trHeight w:val="288"/>
        </w:trPr>
        <w:tc>
          <w:tcPr>
            <w:tcW w:w="1316" w:type="dxa"/>
            <w:noWrap/>
            <w:vAlign w:val="bottom"/>
            <w:hideMark/>
          </w:tcPr>
          <w:p w:rsidR="00D93390" w:rsidRDefault="00D93390" w:rsidP="00D9339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1418" w:type="dxa"/>
            <w:vAlign w:val="bottom"/>
          </w:tcPr>
          <w:p w:rsidR="00D93390" w:rsidRDefault="00D93390" w:rsidP="00D9339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3596</w:t>
            </w:r>
          </w:p>
        </w:tc>
      </w:tr>
      <w:tr w:rsidR="00D93390" w:rsidRPr="00882B52" w:rsidTr="00D93390">
        <w:trPr>
          <w:trHeight w:val="288"/>
        </w:trPr>
        <w:tc>
          <w:tcPr>
            <w:tcW w:w="1316" w:type="dxa"/>
            <w:noWrap/>
            <w:vAlign w:val="bottom"/>
          </w:tcPr>
          <w:p w:rsidR="00D93390" w:rsidRDefault="00D93390" w:rsidP="00D9339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418" w:type="dxa"/>
            <w:vAlign w:val="bottom"/>
          </w:tcPr>
          <w:p w:rsidR="00D93390" w:rsidRDefault="00D93390" w:rsidP="00D9339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7233</w:t>
            </w:r>
          </w:p>
        </w:tc>
      </w:tr>
      <w:tr w:rsidR="00D93390" w:rsidRPr="00882B52" w:rsidTr="00D93390">
        <w:trPr>
          <w:trHeight w:val="288"/>
        </w:trPr>
        <w:tc>
          <w:tcPr>
            <w:tcW w:w="1316" w:type="dxa"/>
            <w:noWrap/>
            <w:vAlign w:val="bottom"/>
          </w:tcPr>
          <w:p w:rsidR="00D93390" w:rsidRDefault="00D93390" w:rsidP="00D9339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3072</w:t>
            </w:r>
          </w:p>
        </w:tc>
        <w:tc>
          <w:tcPr>
            <w:tcW w:w="1418" w:type="dxa"/>
            <w:vAlign w:val="bottom"/>
          </w:tcPr>
          <w:p w:rsidR="00D93390" w:rsidRDefault="00D93390" w:rsidP="00D9339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14443</w:t>
            </w:r>
          </w:p>
        </w:tc>
      </w:tr>
      <w:tr w:rsidR="00D93390" w:rsidRPr="00882B52" w:rsidTr="00D93390">
        <w:trPr>
          <w:trHeight w:val="288"/>
        </w:trPr>
        <w:tc>
          <w:tcPr>
            <w:tcW w:w="1316" w:type="dxa"/>
            <w:noWrap/>
            <w:vAlign w:val="bottom"/>
          </w:tcPr>
          <w:p w:rsidR="00D93390" w:rsidRDefault="00D93390" w:rsidP="00D9339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6144</w:t>
            </w:r>
          </w:p>
        </w:tc>
        <w:tc>
          <w:tcPr>
            <w:tcW w:w="1418" w:type="dxa"/>
            <w:vAlign w:val="bottom"/>
          </w:tcPr>
          <w:p w:rsidR="00D93390" w:rsidRDefault="00D93390" w:rsidP="00D9339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29131</w:t>
            </w:r>
          </w:p>
        </w:tc>
      </w:tr>
    </w:tbl>
    <w:p w:rsidR="00F03F10" w:rsidRDefault="00D93390" w:rsidP="00DE164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E96A49F" wp14:editId="74366929">
            <wp:extent cx="3790950" cy="2657475"/>
            <wp:effectExtent l="0" t="0" r="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A7310BB-6133-4DFF-BB13-AE51EE9EFC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03F10" w:rsidRDefault="00F03F10" w:rsidP="00DE164C">
      <w:pPr>
        <w:spacing w:after="0"/>
        <w:rPr>
          <w:sz w:val="24"/>
          <w:szCs w:val="24"/>
        </w:rPr>
      </w:pPr>
    </w:p>
    <w:p w:rsidR="00F03F10" w:rsidRDefault="00F03F10" w:rsidP="00DE164C">
      <w:pPr>
        <w:spacing w:after="0"/>
        <w:rPr>
          <w:sz w:val="24"/>
          <w:szCs w:val="24"/>
        </w:rPr>
      </w:pPr>
    </w:p>
    <w:p w:rsidR="002B5990" w:rsidRPr="002B5990" w:rsidRDefault="00D93390" w:rsidP="00B279EE">
      <w:pPr>
        <w:spacing w:after="0"/>
        <w:rPr>
          <w:sz w:val="24"/>
          <w:szCs w:val="24"/>
        </w:rPr>
      </w:pPr>
      <w:r>
        <w:rPr>
          <w:sz w:val="24"/>
          <w:szCs w:val="24"/>
        </w:rPr>
        <w:t>La complejidad del algoritmo es lineal.</w:t>
      </w:r>
      <w:r w:rsidR="007145CB">
        <w:rPr>
          <w:sz w:val="24"/>
          <w:szCs w:val="24"/>
        </w:rPr>
        <w:t xml:space="preserve"> El algoritmo no llega a ser </w:t>
      </w:r>
      <w:r w:rsidR="00B279EE">
        <w:rPr>
          <w:sz w:val="24"/>
          <w:szCs w:val="24"/>
        </w:rPr>
        <w:t>exponencial puesto que antes se produce overflow de la pila.</w:t>
      </w:r>
      <w:bookmarkStart w:id="0" w:name="_GoBack"/>
      <w:bookmarkEnd w:id="0"/>
    </w:p>
    <w:sectPr w:rsidR="002B5990" w:rsidRPr="002B5990" w:rsidSect="00B279EE">
      <w:pgSz w:w="12240" w:h="15840"/>
      <w:pgMar w:top="1440" w:right="1440" w:bottom="1440" w:left="144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B46" w:rsidRDefault="00095B46">
      <w:pPr>
        <w:spacing w:after="0"/>
      </w:pPr>
      <w:r>
        <w:separator/>
      </w:r>
    </w:p>
  </w:endnote>
  <w:endnote w:type="continuationSeparator" w:id="0">
    <w:p w:rsidR="00095B46" w:rsidRDefault="00095B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B46" w:rsidRDefault="00095B46">
      <w:pPr>
        <w:spacing w:after="0"/>
      </w:pPr>
      <w:r>
        <w:separator/>
      </w:r>
    </w:p>
  </w:footnote>
  <w:footnote w:type="continuationSeparator" w:id="0">
    <w:p w:rsidR="00095B46" w:rsidRDefault="00095B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48C9"/>
    <w:multiLevelType w:val="hybridMultilevel"/>
    <w:tmpl w:val="C7EC4B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B5AA3"/>
    <w:multiLevelType w:val="hybridMultilevel"/>
    <w:tmpl w:val="B54E08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F375A"/>
    <w:multiLevelType w:val="hybridMultilevel"/>
    <w:tmpl w:val="8C729CC2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6232449"/>
    <w:multiLevelType w:val="hybridMultilevel"/>
    <w:tmpl w:val="CCA21610"/>
    <w:lvl w:ilvl="0" w:tplc="6E54E42A">
      <w:start w:val="4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23F69"/>
    <w:multiLevelType w:val="hybridMultilevel"/>
    <w:tmpl w:val="4C92E2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93"/>
    <w:rsid w:val="00015407"/>
    <w:rsid w:val="00066685"/>
    <w:rsid w:val="000864DC"/>
    <w:rsid w:val="00095B46"/>
    <w:rsid w:val="000C0198"/>
    <w:rsid w:val="000C0267"/>
    <w:rsid w:val="000D15EE"/>
    <w:rsid w:val="000D6AF7"/>
    <w:rsid w:val="001250EB"/>
    <w:rsid w:val="001472A5"/>
    <w:rsid w:val="001479F0"/>
    <w:rsid w:val="00147B8D"/>
    <w:rsid w:val="00164DA2"/>
    <w:rsid w:val="00174640"/>
    <w:rsid w:val="00195D9A"/>
    <w:rsid w:val="00206578"/>
    <w:rsid w:val="00207EB1"/>
    <w:rsid w:val="00221B93"/>
    <w:rsid w:val="00287247"/>
    <w:rsid w:val="00291476"/>
    <w:rsid w:val="002B5990"/>
    <w:rsid w:val="002F7D93"/>
    <w:rsid w:val="0030535A"/>
    <w:rsid w:val="00311167"/>
    <w:rsid w:val="00320943"/>
    <w:rsid w:val="00350257"/>
    <w:rsid w:val="003A23F5"/>
    <w:rsid w:val="003E23B7"/>
    <w:rsid w:val="00405ACC"/>
    <w:rsid w:val="004119D0"/>
    <w:rsid w:val="00420F76"/>
    <w:rsid w:val="0042360D"/>
    <w:rsid w:val="0043611E"/>
    <w:rsid w:val="004A6075"/>
    <w:rsid w:val="004A740F"/>
    <w:rsid w:val="004C65A0"/>
    <w:rsid w:val="004D1FE4"/>
    <w:rsid w:val="004F4155"/>
    <w:rsid w:val="00537DED"/>
    <w:rsid w:val="00546B4D"/>
    <w:rsid w:val="00553F6D"/>
    <w:rsid w:val="00595965"/>
    <w:rsid w:val="00622CC1"/>
    <w:rsid w:val="006A275C"/>
    <w:rsid w:val="007145CB"/>
    <w:rsid w:val="00772F48"/>
    <w:rsid w:val="00782BA0"/>
    <w:rsid w:val="007A3C38"/>
    <w:rsid w:val="007B707C"/>
    <w:rsid w:val="007F2BA3"/>
    <w:rsid w:val="00824A3A"/>
    <w:rsid w:val="00826DF6"/>
    <w:rsid w:val="00855A27"/>
    <w:rsid w:val="00882B52"/>
    <w:rsid w:val="008C3927"/>
    <w:rsid w:val="008D613F"/>
    <w:rsid w:val="008E25C9"/>
    <w:rsid w:val="0093631D"/>
    <w:rsid w:val="00971F85"/>
    <w:rsid w:val="00986F34"/>
    <w:rsid w:val="00990AD2"/>
    <w:rsid w:val="009A1FA6"/>
    <w:rsid w:val="009B2547"/>
    <w:rsid w:val="009F4B18"/>
    <w:rsid w:val="00A355BB"/>
    <w:rsid w:val="00A378BA"/>
    <w:rsid w:val="00A415E9"/>
    <w:rsid w:val="00A83C9A"/>
    <w:rsid w:val="00AA1F31"/>
    <w:rsid w:val="00AB77F9"/>
    <w:rsid w:val="00AC598A"/>
    <w:rsid w:val="00B05AD1"/>
    <w:rsid w:val="00B20403"/>
    <w:rsid w:val="00B279EE"/>
    <w:rsid w:val="00B65655"/>
    <w:rsid w:val="00B72CCB"/>
    <w:rsid w:val="00CA0708"/>
    <w:rsid w:val="00CF48FF"/>
    <w:rsid w:val="00D00382"/>
    <w:rsid w:val="00D66B39"/>
    <w:rsid w:val="00D93390"/>
    <w:rsid w:val="00DB796C"/>
    <w:rsid w:val="00DE164C"/>
    <w:rsid w:val="00E0025E"/>
    <w:rsid w:val="00E070C2"/>
    <w:rsid w:val="00E73A16"/>
    <w:rsid w:val="00ED5A66"/>
    <w:rsid w:val="00F03F10"/>
    <w:rsid w:val="00F1063C"/>
    <w:rsid w:val="00F26506"/>
    <w:rsid w:val="00F356AA"/>
    <w:rsid w:val="00F41CB6"/>
    <w:rsid w:val="00F652E4"/>
    <w:rsid w:val="00F8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74F7"/>
  <w15:docId w15:val="{F653C664-350D-48BB-A65D-728279A7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1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B9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1B93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0D1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195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546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3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7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2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75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9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81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0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657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46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35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5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8820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135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176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5830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4534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28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2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994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3319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294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340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742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99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2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1342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3702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905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4133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68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84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3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058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833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182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6123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2337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20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2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47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959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420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6570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78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3004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618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763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48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5667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6050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97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4709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39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051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4390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7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9265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0515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56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634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5009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979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7825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61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2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6521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6071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8916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791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1444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4718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106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49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1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8422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5001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96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914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3804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74707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17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ma%20Rico%20Pozas\AppData\Roaming\Microsoft\Templates\Dise&#241;o%20de%20flujo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ASE\Segundo%20curso\Segundo%20cuatri\AL\Practicas\Practica%206\Backtrack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Backtracking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Hoja1!$A$1:$A$13</c:f>
              <c:numCache>
                <c:formatCode>General</c:formatCode>
                <c:ptCount val="13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12</c:v>
                </c:pt>
                <c:pt idx="4">
                  <c:v>24</c:v>
                </c:pt>
                <c:pt idx="5">
                  <c:v>48</c:v>
                </c:pt>
                <c:pt idx="6">
                  <c:v>96</c:v>
                </c:pt>
                <c:pt idx="7">
                  <c:v>192</c:v>
                </c:pt>
                <c:pt idx="8">
                  <c:v>384</c:v>
                </c:pt>
                <c:pt idx="9">
                  <c:v>768</c:v>
                </c:pt>
                <c:pt idx="10">
                  <c:v>1536</c:v>
                </c:pt>
                <c:pt idx="11">
                  <c:v>3072</c:v>
                </c:pt>
                <c:pt idx="12">
                  <c:v>6144</c:v>
                </c:pt>
              </c:numCache>
            </c:numRef>
          </c:xVal>
          <c:yVal>
            <c:numRef>
              <c:f>Hoja1!$B$1:$B$13</c:f>
              <c:numCache>
                <c:formatCode>General</c:formatCode>
                <c:ptCount val="13"/>
                <c:pt idx="0">
                  <c:v>0</c:v>
                </c:pt>
                <c:pt idx="1">
                  <c:v>34</c:v>
                </c:pt>
                <c:pt idx="2">
                  <c:v>42</c:v>
                </c:pt>
                <c:pt idx="3">
                  <c:v>64</c:v>
                </c:pt>
                <c:pt idx="4">
                  <c:v>119</c:v>
                </c:pt>
                <c:pt idx="5">
                  <c:v>221</c:v>
                </c:pt>
                <c:pt idx="6">
                  <c:v>438</c:v>
                </c:pt>
                <c:pt idx="7">
                  <c:v>890</c:v>
                </c:pt>
                <c:pt idx="8">
                  <c:v>1787</c:v>
                </c:pt>
                <c:pt idx="9">
                  <c:v>3596</c:v>
                </c:pt>
                <c:pt idx="10">
                  <c:v>7233</c:v>
                </c:pt>
                <c:pt idx="11">
                  <c:v>14443</c:v>
                </c:pt>
                <c:pt idx="12">
                  <c:v>29131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C5B-45D1-BA46-871F0A39BB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763352"/>
        <c:axId val="430758432"/>
      </c:scatterChart>
      <c:valAx>
        <c:axId val="430763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0758432"/>
        <c:crosses val="autoZero"/>
        <c:crossBetween val="midCat"/>
      </c:valAx>
      <c:valAx>
        <c:axId val="43075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0763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3506864D824294AB08EF8AEDE78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C3321-DE28-46DC-9232-F1739E2BBA40}"/>
      </w:docPartPr>
      <w:docPartBody>
        <w:p w:rsidR="00AB3597" w:rsidRDefault="003C6285" w:rsidP="003C6285">
          <w:pPr>
            <w:pStyle w:val="533506864D824294AB08EF8AEDE781D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85"/>
    <w:rsid w:val="000C3D3E"/>
    <w:rsid w:val="003C6285"/>
    <w:rsid w:val="006E1427"/>
    <w:rsid w:val="008E23F6"/>
    <w:rsid w:val="00955D31"/>
    <w:rsid w:val="00A55942"/>
    <w:rsid w:val="00AB3597"/>
    <w:rsid w:val="00D7714B"/>
    <w:rsid w:val="00D8417F"/>
    <w:rsid w:val="00DD500F"/>
    <w:rsid w:val="00FC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3506864D824294AB08EF8AEDE781D4">
    <w:name w:val="533506864D824294AB08EF8AEDE781D4"/>
    <w:rsid w:val="003C6285"/>
  </w:style>
  <w:style w:type="paragraph" w:customStyle="1" w:styleId="7DCD28BD48954DC5ADB8CFBC08F2256A">
    <w:name w:val="7DCD28BD48954DC5ADB8CFBC08F2256A"/>
    <w:rsid w:val="003C62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30 de abril de 2018</PublishDate>
  <Abstract/>
  <CompanyAddress>UO238096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B260A1-805B-46F3-9A12-84A05476D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404</TotalTime>
  <Pages>3</Pages>
  <Words>211</Words>
  <Characters>1162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dinámica</vt:lpstr>
      <vt:lpstr/>
    </vt:vector>
  </TitlesOfParts>
  <Company>Gema rico pozas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BACKTRACKING</dc:title>
  <dc:subject>Gema Rico Pozas UO238096</dc:subject>
  <dc:creator>Gema Rico Pozas</dc:creator>
  <cp:keywords/>
  <cp:lastModifiedBy>Niobe</cp:lastModifiedBy>
  <cp:revision>17</cp:revision>
  <cp:lastPrinted>2018-02-20T19:01:00Z</cp:lastPrinted>
  <dcterms:created xsi:type="dcterms:W3CDTF">2018-03-12T20:37:00Z</dcterms:created>
  <dcterms:modified xsi:type="dcterms:W3CDTF">2018-04-24T11:04:00Z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