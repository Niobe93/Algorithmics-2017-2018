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1CADE4" w:themeColor="accent1"/>
        </w:rPr>
        <w:id w:val="195206747"/>
        <w:docPartObj>
          <w:docPartGallery w:val="Cover Pages"/>
          <w:docPartUnique/>
        </w:docPartObj>
      </w:sdtPr>
      <w:sdtEndPr>
        <w:rPr>
          <w:noProof/>
          <w:color w:val="auto"/>
          <w:sz w:val="32"/>
          <w:szCs w:val="32"/>
          <w:lang w:val="es-ES"/>
        </w:rPr>
      </w:sdtEndPr>
      <w:sdtContent>
        <w:p w:rsidR="001472A5" w:rsidRDefault="001472A5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506864D824294AB08EF8AEDE781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472A5" w:rsidRDefault="004D1FE4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ordenación</w:t>
              </w:r>
            </w:p>
          </w:sdtContent>
        </w:sdt>
        <w:p w:rsidR="001472A5" w:rsidRDefault="001472A5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596085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72A5" w:rsidRDefault="001472A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febrero de 2018</w:t>
                                    </w:r>
                                  </w:p>
                                </w:sdtContent>
                              </w:sdt>
                              <w:p w:rsidR="001472A5" w:rsidRDefault="003A23F5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-11485953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72A5">
                                      <w:rPr>
                                        <w:caps/>
                                        <w:color w:val="1CADE4" w:themeColor="accent1"/>
                                      </w:rPr>
                                      <w:t>Gema rico pozas</w:t>
                                    </w:r>
                                  </w:sdtContent>
                                </w:sdt>
                              </w:p>
                              <w:p w:rsidR="001472A5" w:rsidRDefault="003A23F5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1343699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72A5">
                                      <w:rPr>
                                        <w:color w:val="1CADE4" w:themeColor="accent1"/>
                                      </w:rPr>
                                      <w:t>UO238096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596085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472A5" w:rsidRDefault="001472A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>20 de febrero de 2018</w:t>
                              </w:r>
                            </w:p>
                          </w:sdtContent>
                        </w:sdt>
                        <w:p w:rsidR="001472A5" w:rsidRDefault="003A23F5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-11485953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72A5">
                                <w:rPr>
                                  <w:caps/>
                                  <w:color w:val="1CADE4" w:themeColor="accent1"/>
                                </w:rPr>
                                <w:t>Gema rico pozas</w:t>
                              </w:r>
                            </w:sdtContent>
                          </w:sdt>
                        </w:p>
                        <w:p w:rsidR="001472A5" w:rsidRDefault="003A23F5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1343699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472A5">
                                <w:rPr>
                                  <w:color w:val="1CADE4" w:themeColor="accent1"/>
                                </w:rPr>
                                <w:t>UO238096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72A5" w:rsidRDefault="001472A5">
          <w:pPr>
            <w:rPr>
              <w:noProof/>
              <w:sz w:val="32"/>
              <w:szCs w:val="32"/>
              <w:lang w:val="es-ES"/>
            </w:rPr>
          </w:pPr>
          <w:r>
            <w:rPr>
              <w:noProof/>
              <w:sz w:val="32"/>
              <w:szCs w:val="32"/>
              <w:lang w:val="es-ES"/>
            </w:rPr>
            <w:br w:type="page"/>
          </w:r>
        </w:p>
      </w:sdtContent>
    </w:sdt>
    <w:p w:rsidR="00E070C2" w:rsidRDefault="004D1FE4" w:rsidP="00E070C2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ES"/>
        </w:rPr>
        <w:lastRenderedPageBreak/>
        <w:t>TRABAJO PEDIDO</w:t>
      </w:r>
    </w:p>
    <w:p w:rsidR="0093631D" w:rsidRPr="007A3C38" w:rsidRDefault="004D1FE4" w:rsidP="00221B93">
      <w:pPr>
        <w:rPr>
          <w:rFonts w:cs="Times New Roman"/>
        </w:rPr>
      </w:pPr>
      <w:r w:rsidRPr="007A3C38">
        <w:rPr>
          <w:rFonts w:cs="Times New Roman"/>
        </w:rPr>
        <w:t xml:space="preserve">Vamos a comparar diversos algoritmos de ordenación. Para ello programamos lo necesario para rellenar 4 tablas de tiempos (para </w:t>
      </w:r>
      <w:r w:rsidR="007A3C38" w:rsidRPr="007A3C38">
        <w:rPr>
          <w:rFonts w:cs="Times New Roman"/>
        </w:rPr>
        <w:t>Burbuja ,</w:t>
      </w:r>
      <w:r w:rsidRPr="007A3C38">
        <w:rPr>
          <w:rFonts w:cs="Times New Roman"/>
        </w:rPr>
        <w:t xml:space="preserve"> Quicksort</w:t>
      </w:r>
      <w:r w:rsidR="007A3C38" w:rsidRPr="007A3C38">
        <w:rPr>
          <w:rFonts w:cs="Times New Roman"/>
        </w:rPr>
        <w:t xml:space="preserve"> </w:t>
      </w:r>
      <w:r w:rsidR="007A3C38" w:rsidRPr="007A3C38">
        <w:rPr>
          <w:rFonts w:cs="Times New Roman"/>
        </w:rPr>
        <w:t>con pivote utilizando mediana a tres</w:t>
      </w:r>
      <w:r w:rsidR="007A3C38" w:rsidRPr="007A3C38">
        <w:rPr>
          <w:rFonts w:cs="Times New Roman"/>
        </w:rPr>
        <w:t xml:space="preserve"> , </w:t>
      </w:r>
      <w:r w:rsidR="007A3C38" w:rsidRPr="007A3C38">
        <w:rPr>
          <w:rFonts w:cs="Times New Roman"/>
        </w:rPr>
        <w:t>Selección</w:t>
      </w:r>
      <w:r w:rsidR="007A3C38" w:rsidRPr="007A3C38">
        <w:rPr>
          <w:rFonts w:cs="Times New Roman"/>
        </w:rPr>
        <w:t xml:space="preserve"> e Inserción</w:t>
      </w:r>
      <w:r w:rsidRPr="007A3C38">
        <w:rPr>
          <w:rFonts w:cs="Times New Roman"/>
        </w:rPr>
        <w:t>).</w:t>
      </w:r>
      <w:r w:rsidR="000D15EE" w:rsidRPr="007A3C38">
        <w:rPr>
          <w:rFonts w:cs="Times New Roman"/>
        </w:rPr>
        <w:t xml:space="preserve"> </w:t>
      </w:r>
    </w:p>
    <w:p w:rsidR="00420F76" w:rsidRDefault="00420F76" w:rsidP="00221B93">
      <w:pPr>
        <w:rPr>
          <w:noProof/>
          <w:lang w:val="es-ES"/>
        </w:rPr>
      </w:pPr>
    </w:p>
    <w:p w:rsidR="007A3C38" w:rsidRDefault="007A3C38" w:rsidP="007A3C38">
      <w:pPr>
        <w:jc w:val="center"/>
        <w:rPr>
          <w:noProof/>
          <w:lang w:val="es-ES"/>
        </w:rPr>
      </w:pPr>
      <w:r>
        <w:rPr>
          <w:noProof/>
          <w:sz w:val="32"/>
          <w:szCs w:val="32"/>
          <w:lang w:val="es-ES"/>
        </w:rPr>
        <w:t>BURBUJA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"ordenado"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"inverso"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"aleatorio"</w:t>
            </w:r>
          </w:p>
        </w:tc>
      </w:tr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10000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17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48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86</w:t>
            </w:r>
          </w:p>
        </w:tc>
      </w:tr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20000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53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179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401</w:t>
            </w:r>
          </w:p>
        </w:tc>
      </w:tr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40000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224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810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1718</w:t>
            </w:r>
          </w:p>
        </w:tc>
      </w:tr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80000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855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2876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6988</w:t>
            </w:r>
          </w:p>
        </w:tc>
      </w:tr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160000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3454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11533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28224</w:t>
            </w:r>
          </w:p>
        </w:tc>
      </w:tr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320000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13915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46239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112660</w:t>
            </w:r>
          </w:p>
        </w:tc>
      </w:tr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640000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55810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184222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449609</w:t>
            </w:r>
          </w:p>
        </w:tc>
      </w:tr>
      <w:tr w:rsidR="00E0025E" w:rsidRPr="00E0025E" w:rsidTr="00E0025E">
        <w:trPr>
          <w:trHeight w:val="345"/>
        </w:trPr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1280000</w:t>
            </w:r>
          </w:p>
        </w:tc>
        <w:tc>
          <w:tcPr>
            <w:tcW w:w="2337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226002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737584</w:t>
            </w:r>
          </w:p>
        </w:tc>
        <w:tc>
          <w:tcPr>
            <w:tcW w:w="2338" w:type="dxa"/>
            <w:noWrap/>
            <w:hideMark/>
          </w:tcPr>
          <w:p w:rsidR="00E0025E" w:rsidRPr="00E0025E" w:rsidRDefault="00E0025E" w:rsidP="00E0025E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1800385</w:t>
            </w:r>
          </w:p>
        </w:tc>
      </w:tr>
    </w:tbl>
    <w:p w:rsidR="009F4B18" w:rsidRDefault="009F4B18" w:rsidP="009F4B18">
      <w:pPr>
        <w:jc w:val="left"/>
        <w:rPr>
          <w:rFonts w:asciiTheme="majorHAnsi" w:hAnsiTheme="majorHAnsi"/>
          <w:noProof/>
          <w:lang w:val="es-ES"/>
        </w:rPr>
      </w:pPr>
    </w:p>
    <w:p w:rsidR="007A3C38" w:rsidRDefault="007A3C38" w:rsidP="009F4B18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76F84394" wp14:editId="40357BD4">
            <wp:extent cx="5852160" cy="3079699"/>
            <wp:effectExtent l="0" t="0" r="15240" b="698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72E662F0-7CA6-4A2E-BA70-6C38DBBD3A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A3C38" w:rsidRDefault="007A3C38" w:rsidP="009F4B18">
      <w:pPr>
        <w:jc w:val="left"/>
        <w:rPr>
          <w:rFonts w:asciiTheme="majorHAnsi" w:hAnsiTheme="majorHAnsi"/>
          <w:noProof/>
          <w:lang w:val="es-ES"/>
        </w:rPr>
      </w:pPr>
    </w:p>
    <w:p w:rsidR="00622CC1" w:rsidRPr="00015407" w:rsidRDefault="00622CC1" w:rsidP="00622CC1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>Caso mejor:</w:t>
      </w:r>
      <w:r>
        <w:rPr>
          <w:rFonts w:asciiTheme="majorHAnsi" w:hAnsiTheme="majorHAnsi"/>
          <w:noProof/>
          <w:lang w:val="es-ES"/>
        </w:rPr>
        <w:t xml:space="preserve"> O(</w:t>
      </w:r>
      <w:r>
        <w:rPr>
          <w:rFonts w:asciiTheme="majorHAnsi" w:hAnsiTheme="majorHAnsi"/>
          <w:noProof/>
          <w:lang w:val="es-ES"/>
        </w:rPr>
        <w:t>n2</w:t>
      </w:r>
      <w:r w:rsidRPr="00015407">
        <w:rPr>
          <w:rFonts w:asciiTheme="majorHAnsi" w:hAnsiTheme="majorHAnsi"/>
          <w:noProof/>
          <w:lang w:val="es-ES"/>
        </w:rPr>
        <w:t>)</w:t>
      </w:r>
      <w:r>
        <w:rPr>
          <w:rFonts w:asciiTheme="majorHAnsi" w:hAnsiTheme="majorHAnsi"/>
          <w:noProof/>
          <w:lang w:val="es-ES"/>
        </w:rPr>
        <w:t xml:space="preserve"> </w:t>
      </w:r>
      <w:r w:rsidRPr="00622CC1">
        <w:rPr>
          <w:rFonts w:asciiTheme="majorHAnsi" w:hAnsiTheme="majorHAnsi"/>
          <w:noProof/>
          <w:lang w:val="es-ES"/>
        </w:rPr>
        <w:sym w:font="Wingdings" w:char="F0E0"/>
      </w:r>
      <w:r>
        <w:rPr>
          <w:rFonts w:asciiTheme="majorHAnsi" w:hAnsiTheme="majorHAnsi"/>
          <w:noProof/>
          <w:lang w:val="es-ES"/>
        </w:rPr>
        <w:t xml:space="preserve"> ordenado</w:t>
      </w:r>
    </w:p>
    <w:p w:rsidR="00622CC1" w:rsidRPr="00015407" w:rsidRDefault="00622CC1" w:rsidP="00622CC1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>Caso peor: O(n2)</w:t>
      </w:r>
      <w:r>
        <w:rPr>
          <w:rFonts w:asciiTheme="majorHAnsi" w:hAnsiTheme="majorHAnsi"/>
          <w:noProof/>
          <w:lang w:val="es-ES"/>
        </w:rPr>
        <w:t xml:space="preserve"> </w:t>
      </w:r>
      <w:r w:rsidRPr="00622CC1">
        <w:rPr>
          <w:rFonts w:asciiTheme="majorHAnsi" w:hAnsiTheme="majorHAnsi"/>
          <w:noProof/>
          <w:lang w:val="es-ES"/>
        </w:rPr>
        <w:sym w:font="Wingdings" w:char="F0E0"/>
      </w:r>
      <w:r>
        <w:rPr>
          <w:rFonts w:asciiTheme="majorHAnsi" w:hAnsiTheme="majorHAnsi"/>
          <w:noProof/>
          <w:lang w:val="es-ES"/>
        </w:rPr>
        <w:t>aleatorio</w:t>
      </w:r>
    </w:p>
    <w:p w:rsidR="00622CC1" w:rsidRDefault="00622CC1" w:rsidP="00622CC1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>Caso medio: O(</w:t>
      </w:r>
      <w:r>
        <w:rPr>
          <w:rFonts w:asciiTheme="majorHAnsi" w:hAnsiTheme="majorHAnsi"/>
          <w:noProof/>
          <w:lang w:val="es-ES"/>
        </w:rPr>
        <w:t>n2</w:t>
      </w:r>
      <w:r w:rsidRPr="00015407">
        <w:rPr>
          <w:rFonts w:asciiTheme="majorHAnsi" w:hAnsiTheme="majorHAnsi"/>
          <w:noProof/>
          <w:lang w:val="es-ES"/>
        </w:rPr>
        <w:t>)</w:t>
      </w:r>
      <w:r>
        <w:rPr>
          <w:rFonts w:asciiTheme="majorHAnsi" w:hAnsiTheme="majorHAnsi"/>
          <w:noProof/>
          <w:lang w:val="es-ES"/>
        </w:rPr>
        <w:t xml:space="preserve"> </w:t>
      </w:r>
      <w:r w:rsidRPr="00622CC1">
        <w:rPr>
          <w:rFonts w:asciiTheme="majorHAnsi" w:hAnsiTheme="majorHAnsi"/>
          <w:noProof/>
          <w:lang w:val="es-ES"/>
        </w:rPr>
        <w:sym w:font="Wingdings" w:char="F0E0"/>
      </w:r>
      <w:r>
        <w:rPr>
          <w:rFonts w:asciiTheme="majorHAnsi" w:hAnsiTheme="majorHAnsi"/>
          <w:noProof/>
          <w:lang w:val="es-ES"/>
        </w:rPr>
        <w:t xml:space="preserve"> inverso</w:t>
      </w:r>
    </w:p>
    <w:p w:rsidR="007A3C38" w:rsidRDefault="00164DA2" w:rsidP="009F4B18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 xml:space="preserve">El peor de los algoritmos aquí estudiados, ya que tiene que iterar por todo el array, por tanto presenta complejidad O(n2). </w:t>
      </w:r>
    </w:p>
    <w:p w:rsidR="007A3C38" w:rsidRDefault="007A3C38" w:rsidP="007A3C38">
      <w:pPr>
        <w:jc w:val="center"/>
        <w:rPr>
          <w:rFonts w:asciiTheme="majorHAnsi" w:hAnsiTheme="majorHAnsi"/>
          <w:noProof/>
          <w:lang w:val="es-ES"/>
        </w:rPr>
      </w:pPr>
      <w:r>
        <w:rPr>
          <w:noProof/>
          <w:sz w:val="32"/>
          <w:szCs w:val="32"/>
          <w:lang w:val="es-ES"/>
        </w:rPr>
        <w:lastRenderedPageBreak/>
        <w:t>QUICKSORT (RAPIDO MEDIANA 3)</w:t>
      </w:r>
    </w:p>
    <w:p w:rsidR="007A3C38" w:rsidRDefault="007A3C38" w:rsidP="009F4B18">
      <w:pPr>
        <w:jc w:val="left"/>
        <w:rPr>
          <w:rFonts w:asciiTheme="majorHAnsi" w:hAnsiTheme="majorHAnsi"/>
          <w:noProof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E0025E" w:rsidRDefault="007A3C38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2337" w:type="dxa"/>
            <w:noWrap/>
            <w:hideMark/>
          </w:tcPr>
          <w:p w:rsidR="007A3C38" w:rsidRPr="00E0025E" w:rsidRDefault="007A3C38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"ordenado"</w:t>
            </w:r>
          </w:p>
        </w:tc>
        <w:tc>
          <w:tcPr>
            <w:tcW w:w="2338" w:type="dxa"/>
            <w:noWrap/>
            <w:hideMark/>
          </w:tcPr>
          <w:p w:rsidR="007A3C38" w:rsidRPr="00E0025E" w:rsidRDefault="007A3C38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"inverso"</w:t>
            </w:r>
          </w:p>
        </w:tc>
        <w:tc>
          <w:tcPr>
            <w:tcW w:w="2338" w:type="dxa"/>
            <w:noWrap/>
            <w:hideMark/>
          </w:tcPr>
          <w:p w:rsidR="007A3C38" w:rsidRPr="00E0025E" w:rsidRDefault="007A3C38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"aleatorio"</w:t>
            </w:r>
          </w:p>
        </w:tc>
      </w:tr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10000</w:t>
            </w:r>
          </w:p>
        </w:tc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69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69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85</w:t>
            </w:r>
          </w:p>
        </w:tc>
      </w:tr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20000</w:t>
            </w:r>
          </w:p>
        </w:tc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117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138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134</w:t>
            </w:r>
          </w:p>
        </w:tc>
      </w:tr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40000</w:t>
            </w:r>
          </w:p>
        </w:tc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248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268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282</w:t>
            </w:r>
          </w:p>
        </w:tc>
      </w:tr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80000</w:t>
            </w:r>
          </w:p>
        </w:tc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512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553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589</w:t>
            </w:r>
          </w:p>
        </w:tc>
      </w:tr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160000</w:t>
            </w:r>
          </w:p>
        </w:tc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1071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1160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1256</w:t>
            </w:r>
          </w:p>
        </w:tc>
      </w:tr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320000</w:t>
            </w:r>
          </w:p>
        </w:tc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2207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2400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2682</w:t>
            </w:r>
          </w:p>
        </w:tc>
      </w:tr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640000</w:t>
            </w:r>
          </w:p>
        </w:tc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4610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5027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5916</w:t>
            </w:r>
          </w:p>
        </w:tc>
      </w:tr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1280000</w:t>
            </w:r>
          </w:p>
        </w:tc>
        <w:tc>
          <w:tcPr>
            <w:tcW w:w="2337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9535</w:t>
            </w:r>
          </w:p>
        </w:tc>
        <w:tc>
          <w:tcPr>
            <w:tcW w:w="2338" w:type="dxa"/>
            <w:noWrap/>
            <w:hideMark/>
          </w:tcPr>
          <w:p w:rsidR="007A3C38" w:rsidRPr="00C06FA7" w:rsidRDefault="007A3C38" w:rsidP="007A3C38">
            <w:pPr>
              <w:jc w:val="center"/>
            </w:pPr>
            <w:r w:rsidRPr="00C06FA7">
              <w:t>10512</w:t>
            </w:r>
          </w:p>
        </w:tc>
        <w:tc>
          <w:tcPr>
            <w:tcW w:w="2338" w:type="dxa"/>
            <w:noWrap/>
            <w:hideMark/>
          </w:tcPr>
          <w:p w:rsidR="007A3C38" w:rsidRDefault="007A3C38" w:rsidP="007A3C38">
            <w:pPr>
              <w:jc w:val="center"/>
            </w:pPr>
            <w:r w:rsidRPr="00C06FA7">
              <w:t>13278</w:t>
            </w:r>
          </w:p>
        </w:tc>
      </w:tr>
    </w:tbl>
    <w:p w:rsidR="007A3C38" w:rsidRDefault="007A3C38" w:rsidP="009F4B18">
      <w:pPr>
        <w:jc w:val="left"/>
        <w:rPr>
          <w:rFonts w:asciiTheme="majorHAnsi" w:hAnsiTheme="majorHAnsi"/>
          <w:noProof/>
          <w:lang w:val="es-ES"/>
        </w:rPr>
      </w:pPr>
    </w:p>
    <w:p w:rsidR="009F4B18" w:rsidRDefault="009F4B18" w:rsidP="009F4B18">
      <w:pPr>
        <w:jc w:val="left"/>
        <w:rPr>
          <w:rFonts w:asciiTheme="majorHAnsi" w:hAnsiTheme="majorHAnsi"/>
          <w:noProof/>
          <w:lang w:val="es-ES"/>
        </w:rPr>
      </w:pPr>
    </w:p>
    <w:p w:rsidR="00F8080E" w:rsidRDefault="007A3C38" w:rsidP="009F4B18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4E5CDE13" wp14:editId="202ADF85">
            <wp:extent cx="5943600" cy="2658745"/>
            <wp:effectExtent l="0" t="0" r="0" b="825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0BF6A39-8599-4A01-9FED-7F115FE95C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22CC1" w:rsidRPr="00015407" w:rsidRDefault="00622CC1" w:rsidP="00622CC1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>Caso mejor:</w:t>
      </w:r>
      <w:r>
        <w:rPr>
          <w:rFonts w:asciiTheme="majorHAnsi" w:hAnsiTheme="majorHAnsi"/>
          <w:noProof/>
          <w:lang w:val="es-ES"/>
        </w:rPr>
        <w:t xml:space="preserve"> O(</w:t>
      </w:r>
      <w:r w:rsidRPr="00622CC1">
        <w:rPr>
          <w:rFonts w:asciiTheme="majorHAnsi" w:hAnsiTheme="majorHAnsi"/>
          <w:noProof/>
          <w:lang w:val="es-ES"/>
        </w:rPr>
        <w:t>n logn</w:t>
      </w:r>
      <w:r w:rsidRPr="00015407">
        <w:rPr>
          <w:rFonts w:asciiTheme="majorHAnsi" w:hAnsiTheme="majorHAnsi"/>
          <w:noProof/>
          <w:lang w:val="es-ES"/>
        </w:rPr>
        <w:t>)</w:t>
      </w:r>
      <w:r>
        <w:rPr>
          <w:rFonts w:asciiTheme="majorHAnsi" w:hAnsiTheme="majorHAnsi"/>
          <w:noProof/>
          <w:lang w:val="es-ES"/>
        </w:rPr>
        <w:t xml:space="preserve"> </w:t>
      </w:r>
      <w:r w:rsidRPr="00622CC1">
        <w:rPr>
          <w:rFonts w:asciiTheme="majorHAnsi" w:hAnsiTheme="majorHAnsi"/>
          <w:noProof/>
          <w:lang w:val="es-ES"/>
        </w:rPr>
        <w:sym w:font="Wingdings" w:char="F0E0"/>
      </w:r>
      <w:r>
        <w:rPr>
          <w:rFonts w:asciiTheme="majorHAnsi" w:hAnsiTheme="majorHAnsi"/>
          <w:noProof/>
          <w:lang w:val="es-ES"/>
        </w:rPr>
        <w:t xml:space="preserve"> ordenado</w:t>
      </w:r>
    </w:p>
    <w:p w:rsidR="00622CC1" w:rsidRPr="00015407" w:rsidRDefault="00622CC1" w:rsidP="00622CC1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>Caso peor: O(n2)</w:t>
      </w:r>
      <w:r>
        <w:rPr>
          <w:rFonts w:asciiTheme="majorHAnsi" w:hAnsiTheme="majorHAnsi"/>
          <w:noProof/>
          <w:lang w:val="es-ES"/>
        </w:rPr>
        <w:t xml:space="preserve"> </w:t>
      </w:r>
      <w:r w:rsidRPr="00622CC1">
        <w:rPr>
          <w:rFonts w:asciiTheme="majorHAnsi" w:hAnsiTheme="majorHAnsi"/>
          <w:noProof/>
          <w:lang w:val="es-ES"/>
        </w:rPr>
        <w:sym w:font="Wingdings" w:char="F0E0"/>
      </w:r>
      <w:r>
        <w:rPr>
          <w:rFonts w:asciiTheme="majorHAnsi" w:hAnsiTheme="majorHAnsi"/>
          <w:noProof/>
          <w:lang w:val="es-ES"/>
        </w:rPr>
        <w:t>aleatorio</w:t>
      </w:r>
    </w:p>
    <w:p w:rsidR="00622CC1" w:rsidRDefault="00622CC1" w:rsidP="00622CC1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>Caso medio: O(</w:t>
      </w:r>
      <w:r w:rsidRPr="00622CC1">
        <w:rPr>
          <w:rFonts w:asciiTheme="majorHAnsi" w:hAnsiTheme="majorHAnsi"/>
          <w:noProof/>
          <w:lang w:val="es-ES"/>
        </w:rPr>
        <w:t>n logn</w:t>
      </w:r>
      <w:r w:rsidRPr="00015407">
        <w:rPr>
          <w:rFonts w:asciiTheme="majorHAnsi" w:hAnsiTheme="majorHAnsi"/>
          <w:noProof/>
          <w:lang w:val="es-ES"/>
        </w:rPr>
        <w:t>)</w:t>
      </w:r>
      <w:r>
        <w:rPr>
          <w:rFonts w:asciiTheme="majorHAnsi" w:hAnsiTheme="majorHAnsi"/>
          <w:noProof/>
          <w:lang w:val="es-ES"/>
        </w:rPr>
        <w:t xml:space="preserve"> </w:t>
      </w:r>
      <w:r w:rsidRPr="00622CC1">
        <w:rPr>
          <w:rFonts w:asciiTheme="majorHAnsi" w:hAnsiTheme="majorHAnsi"/>
          <w:noProof/>
          <w:lang w:val="es-ES"/>
        </w:rPr>
        <w:sym w:font="Wingdings" w:char="F0E0"/>
      </w:r>
      <w:r>
        <w:rPr>
          <w:rFonts w:asciiTheme="majorHAnsi" w:hAnsiTheme="majorHAnsi"/>
          <w:noProof/>
          <w:lang w:val="es-ES"/>
        </w:rPr>
        <w:t xml:space="preserve"> </w:t>
      </w:r>
      <w:r>
        <w:rPr>
          <w:rFonts w:asciiTheme="majorHAnsi" w:hAnsiTheme="majorHAnsi"/>
          <w:noProof/>
          <w:lang w:val="es-ES"/>
        </w:rPr>
        <w:t>inverso</w:t>
      </w:r>
    </w:p>
    <w:p w:rsidR="00F8080E" w:rsidRDefault="00164DA2" w:rsidP="009F4B18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El mejor de los algoritmos aquí estudiados. Utilizamos como p</w:t>
      </w:r>
      <w:r w:rsidRPr="00164DA2">
        <w:rPr>
          <w:rFonts w:asciiTheme="majorHAnsi" w:hAnsiTheme="majorHAnsi"/>
          <w:noProof/>
          <w:lang w:val="es-ES"/>
        </w:rPr>
        <w:t>ivote la mediana de una muestra de 3 elementos</w:t>
      </w:r>
      <w:r>
        <w:rPr>
          <w:rFonts w:asciiTheme="majorHAnsi" w:hAnsiTheme="majorHAnsi"/>
          <w:noProof/>
          <w:lang w:val="es-ES"/>
        </w:rPr>
        <w:t xml:space="preserve"> lo que evita que ordenado sea el caso peor como en el caso de utilizar el elemento central como pivote.</w:t>
      </w:r>
    </w:p>
    <w:p w:rsidR="00A83C9A" w:rsidRDefault="00A83C9A" w:rsidP="00A83C9A">
      <w:pPr>
        <w:jc w:val="center"/>
        <w:rPr>
          <w:rFonts w:asciiTheme="majorHAnsi" w:hAnsiTheme="majorHAnsi"/>
          <w:noProof/>
          <w:lang w:val="es-ES"/>
        </w:rPr>
      </w:pPr>
    </w:p>
    <w:p w:rsidR="00A83C9A" w:rsidRDefault="00A83C9A" w:rsidP="00A83C9A">
      <w:pPr>
        <w:jc w:val="left"/>
        <w:rPr>
          <w:rFonts w:asciiTheme="majorHAnsi" w:hAnsiTheme="majorHAnsi"/>
          <w:noProof/>
          <w:lang w:val="es-ES"/>
        </w:rPr>
      </w:pPr>
    </w:p>
    <w:p w:rsidR="00420F76" w:rsidRDefault="00420F76" w:rsidP="00A83C9A">
      <w:pPr>
        <w:jc w:val="left"/>
        <w:rPr>
          <w:rFonts w:asciiTheme="majorHAnsi" w:hAnsiTheme="majorHAnsi"/>
          <w:noProof/>
          <w:lang w:val="es-ES"/>
        </w:rPr>
      </w:pPr>
    </w:p>
    <w:p w:rsidR="007A3C38" w:rsidRDefault="007A3C38" w:rsidP="00A83C9A">
      <w:pPr>
        <w:jc w:val="left"/>
        <w:rPr>
          <w:rFonts w:asciiTheme="majorHAnsi" w:hAnsiTheme="majorHAnsi"/>
          <w:noProof/>
          <w:lang w:val="es-ES"/>
        </w:rPr>
      </w:pPr>
    </w:p>
    <w:p w:rsidR="007A3C38" w:rsidRDefault="007A3C38" w:rsidP="00A83C9A">
      <w:pPr>
        <w:jc w:val="left"/>
        <w:rPr>
          <w:rFonts w:asciiTheme="majorHAnsi" w:hAnsiTheme="majorHAnsi"/>
          <w:noProof/>
          <w:lang w:val="es-ES"/>
        </w:rPr>
      </w:pPr>
    </w:p>
    <w:p w:rsidR="007A3C38" w:rsidRDefault="007A3C38" w:rsidP="007A3C38">
      <w:pPr>
        <w:jc w:val="center"/>
        <w:rPr>
          <w:rFonts w:asciiTheme="majorHAnsi" w:hAnsiTheme="majorHAnsi"/>
          <w:noProof/>
          <w:lang w:val="es-ES"/>
        </w:rPr>
      </w:pPr>
      <w:r>
        <w:rPr>
          <w:noProof/>
          <w:sz w:val="32"/>
          <w:szCs w:val="32"/>
          <w:lang w:val="es-ES"/>
        </w:rPr>
        <w:t>SELECCIÓN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3C38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7A3C38" w:rsidRPr="00E0025E" w:rsidRDefault="007A3C38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2337" w:type="dxa"/>
            <w:noWrap/>
            <w:hideMark/>
          </w:tcPr>
          <w:p w:rsidR="007A3C38" w:rsidRPr="00E0025E" w:rsidRDefault="007A3C38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"ordenado"</w:t>
            </w:r>
          </w:p>
        </w:tc>
        <w:tc>
          <w:tcPr>
            <w:tcW w:w="2338" w:type="dxa"/>
            <w:noWrap/>
            <w:hideMark/>
          </w:tcPr>
          <w:p w:rsidR="007A3C38" w:rsidRPr="00E0025E" w:rsidRDefault="007A3C38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"inverso"</w:t>
            </w:r>
          </w:p>
        </w:tc>
        <w:tc>
          <w:tcPr>
            <w:tcW w:w="2338" w:type="dxa"/>
            <w:noWrap/>
            <w:hideMark/>
          </w:tcPr>
          <w:p w:rsidR="007A3C38" w:rsidRPr="00E0025E" w:rsidRDefault="007A3C38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"aleatorio"</w:t>
            </w:r>
          </w:p>
        </w:tc>
      </w:tr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C06FA7" w:rsidRDefault="00405ACC" w:rsidP="00405ACC">
            <w:pPr>
              <w:jc w:val="center"/>
            </w:pPr>
            <w:r w:rsidRPr="00C06FA7">
              <w:t>10000</w:t>
            </w:r>
          </w:p>
        </w:tc>
        <w:tc>
          <w:tcPr>
            <w:tcW w:w="2337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14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37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36</w:t>
            </w:r>
          </w:p>
        </w:tc>
      </w:tr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C06FA7" w:rsidRDefault="00405ACC" w:rsidP="00405ACC">
            <w:pPr>
              <w:jc w:val="center"/>
            </w:pPr>
            <w:r w:rsidRPr="00C06FA7">
              <w:t>20000</w:t>
            </w:r>
          </w:p>
        </w:tc>
        <w:tc>
          <w:tcPr>
            <w:tcW w:w="2337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47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139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135</w:t>
            </w:r>
          </w:p>
        </w:tc>
      </w:tr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C06FA7" w:rsidRDefault="00405ACC" w:rsidP="00405ACC">
            <w:pPr>
              <w:jc w:val="center"/>
            </w:pPr>
            <w:r w:rsidRPr="00C06FA7">
              <w:t>40000</w:t>
            </w:r>
          </w:p>
        </w:tc>
        <w:tc>
          <w:tcPr>
            <w:tcW w:w="2337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109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423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293</w:t>
            </w:r>
          </w:p>
        </w:tc>
      </w:tr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C06FA7" w:rsidRDefault="00405ACC" w:rsidP="00405ACC">
            <w:pPr>
              <w:jc w:val="center"/>
            </w:pPr>
            <w:r w:rsidRPr="00C06FA7">
              <w:t>80000</w:t>
            </w:r>
          </w:p>
        </w:tc>
        <w:tc>
          <w:tcPr>
            <w:tcW w:w="2337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762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2183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2151</w:t>
            </w:r>
          </w:p>
        </w:tc>
      </w:tr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C06FA7" w:rsidRDefault="00405ACC" w:rsidP="00405ACC">
            <w:pPr>
              <w:jc w:val="center"/>
            </w:pPr>
            <w:r w:rsidRPr="00C06FA7">
              <w:t>160000</w:t>
            </w:r>
          </w:p>
        </w:tc>
        <w:tc>
          <w:tcPr>
            <w:tcW w:w="2337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3101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8838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8625</w:t>
            </w:r>
          </w:p>
        </w:tc>
      </w:tr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C06FA7" w:rsidRDefault="00405ACC" w:rsidP="00405ACC">
            <w:pPr>
              <w:jc w:val="center"/>
            </w:pPr>
            <w:r w:rsidRPr="00C06FA7">
              <w:t>320000</w:t>
            </w:r>
          </w:p>
        </w:tc>
        <w:tc>
          <w:tcPr>
            <w:tcW w:w="2337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12517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35409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34351</w:t>
            </w:r>
          </w:p>
        </w:tc>
      </w:tr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C06FA7" w:rsidRDefault="00405ACC" w:rsidP="00405ACC">
            <w:pPr>
              <w:jc w:val="center"/>
            </w:pPr>
            <w:r w:rsidRPr="00C06FA7">
              <w:t>640000</w:t>
            </w:r>
          </w:p>
        </w:tc>
        <w:tc>
          <w:tcPr>
            <w:tcW w:w="2337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50060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141318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137561</w:t>
            </w:r>
          </w:p>
        </w:tc>
      </w:tr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C06FA7" w:rsidRDefault="00405ACC" w:rsidP="00405ACC">
            <w:pPr>
              <w:jc w:val="center"/>
            </w:pPr>
            <w:r w:rsidRPr="00C06FA7">
              <w:t>1280000</w:t>
            </w:r>
          </w:p>
        </w:tc>
        <w:tc>
          <w:tcPr>
            <w:tcW w:w="2337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201958</w:t>
            </w:r>
          </w:p>
        </w:tc>
        <w:tc>
          <w:tcPr>
            <w:tcW w:w="2338" w:type="dxa"/>
            <w:noWrap/>
            <w:hideMark/>
          </w:tcPr>
          <w:p w:rsidR="00405ACC" w:rsidRPr="00180C25" w:rsidRDefault="00405ACC" w:rsidP="00405ACC">
            <w:pPr>
              <w:jc w:val="center"/>
            </w:pPr>
            <w:r w:rsidRPr="00180C25">
              <w:t>568591</w:t>
            </w:r>
          </w:p>
        </w:tc>
        <w:tc>
          <w:tcPr>
            <w:tcW w:w="2338" w:type="dxa"/>
            <w:noWrap/>
            <w:hideMark/>
          </w:tcPr>
          <w:p w:rsidR="00405ACC" w:rsidRDefault="00405ACC" w:rsidP="00405ACC">
            <w:pPr>
              <w:jc w:val="center"/>
            </w:pPr>
            <w:r w:rsidRPr="00180C25">
              <w:t>549692</w:t>
            </w:r>
          </w:p>
        </w:tc>
      </w:tr>
    </w:tbl>
    <w:p w:rsidR="007A3C38" w:rsidRDefault="007A3C38" w:rsidP="00A83C9A">
      <w:pPr>
        <w:jc w:val="left"/>
        <w:rPr>
          <w:rFonts w:asciiTheme="majorHAnsi" w:hAnsiTheme="majorHAnsi"/>
          <w:noProof/>
          <w:lang w:val="es-ES"/>
        </w:rPr>
      </w:pPr>
    </w:p>
    <w:p w:rsidR="00405ACC" w:rsidRDefault="00405ACC" w:rsidP="00A83C9A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265C23F2" wp14:editId="404D5331">
            <wp:extent cx="5943600" cy="2830830"/>
            <wp:effectExtent l="0" t="0" r="0" b="762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A401FC6C-3E96-4FEC-80D0-05BA27D7DF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05ACC" w:rsidRDefault="00405ACC" w:rsidP="00A83C9A">
      <w:pPr>
        <w:jc w:val="left"/>
        <w:rPr>
          <w:rFonts w:asciiTheme="majorHAnsi" w:hAnsiTheme="majorHAnsi"/>
          <w:noProof/>
          <w:lang w:val="es-ES"/>
        </w:rPr>
      </w:pPr>
    </w:p>
    <w:p w:rsidR="00ED5A66" w:rsidRPr="00015407" w:rsidRDefault="00ED5A66" w:rsidP="00ED5A66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 xml:space="preserve">Caso mejor: </w:t>
      </w:r>
      <w:r>
        <w:rPr>
          <w:rFonts w:asciiTheme="majorHAnsi" w:hAnsiTheme="majorHAnsi"/>
          <w:noProof/>
          <w:lang w:val="es-ES"/>
        </w:rPr>
        <w:t xml:space="preserve">ordenado </w:t>
      </w:r>
      <w:r w:rsidRPr="00ED5A66">
        <w:rPr>
          <w:rFonts w:asciiTheme="majorHAnsi" w:hAnsiTheme="majorHAnsi"/>
          <w:noProof/>
          <w:lang w:val="es-ES"/>
        </w:rPr>
        <w:sym w:font="Wingdings" w:char="F0E0"/>
      </w:r>
      <w:r w:rsidRPr="00ED5A66">
        <w:rPr>
          <w:rFonts w:asciiTheme="majorHAnsi" w:hAnsiTheme="majorHAnsi"/>
          <w:noProof/>
          <w:lang w:val="es-ES"/>
        </w:rPr>
        <w:t xml:space="preserve"> </w:t>
      </w:r>
      <w:r w:rsidRPr="00015407">
        <w:rPr>
          <w:rFonts w:asciiTheme="majorHAnsi" w:hAnsiTheme="majorHAnsi"/>
          <w:noProof/>
          <w:lang w:val="es-ES"/>
        </w:rPr>
        <w:t>O(n</w:t>
      </w:r>
      <w:r>
        <w:rPr>
          <w:rFonts w:asciiTheme="majorHAnsi" w:hAnsiTheme="majorHAnsi"/>
          <w:noProof/>
          <w:lang w:val="es-ES"/>
        </w:rPr>
        <w:t>2)</w:t>
      </w:r>
    </w:p>
    <w:p w:rsidR="00ED5A66" w:rsidRPr="00015407" w:rsidRDefault="00ED5A66" w:rsidP="00ED5A66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 xml:space="preserve">Caso peor: </w:t>
      </w:r>
      <w:r>
        <w:rPr>
          <w:rFonts w:asciiTheme="majorHAnsi" w:hAnsiTheme="majorHAnsi"/>
          <w:noProof/>
          <w:lang w:val="es-ES"/>
        </w:rPr>
        <w:t xml:space="preserve">inverso </w:t>
      </w:r>
      <w:r w:rsidRPr="00ED5A66">
        <w:rPr>
          <w:rFonts w:asciiTheme="majorHAnsi" w:hAnsiTheme="majorHAnsi"/>
          <w:noProof/>
          <w:lang w:val="es-ES"/>
        </w:rPr>
        <w:sym w:font="Wingdings" w:char="F0E0"/>
      </w:r>
      <w:r>
        <w:rPr>
          <w:rFonts w:asciiTheme="majorHAnsi" w:hAnsiTheme="majorHAnsi"/>
          <w:noProof/>
          <w:lang w:val="es-ES"/>
        </w:rPr>
        <w:t xml:space="preserve"> </w:t>
      </w:r>
      <w:r w:rsidRPr="00015407">
        <w:rPr>
          <w:rFonts w:asciiTheme="majorHAnsi" w:hAnsiTheme="majorHAnsi"/>
          <w:noProof/>
          <w:lang w:val="es-ES"/>
        </w:rPr>
        <w:t>O(n2)</w:t>
      </w:r>
    </w:p>
    <w:p w:rsidR="00ED5A66" w:rsidRDefault="00ED5A66" w:rsidP="00ED5A66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 xml:space="preserve">Caso medio: </w:t>
      </w:r>
      <w:r>
        <w:rPr>
          <w:rFonts w:asciiTheme="majorHAnsi" w:hAnsiTheme="majorHAnsi"/>
          <w:noProof/>
          <w:lang w:val="es-ES"/>
        </w:rPr>
        <w:t xml:space="preserve">aleatorio </w:t>
      </w:r>
      <w:r w:rsidRPr="00ED5A66">
        <w:rPr>
          <w:rFonts w:asciiTheme="majorHAnsi" w:hAnsiTheme="majorHAnsi"/>
          <w:noProof/>
          <w:lang w:val="es-ES"/>
        </w:rPr>
        <w:sym w:font="Wingdings" w:char="F0E0"/>
      </w:r>
      <w:r>
        <w:rPr>
          <w:rFonts w:asciiTheme="majorHAnsi" w:hAnsiTheme="majorHAnsi"/>
          <w:noProof/>
          <w:lang w:val="es-ES"/>
        </w:rPr>
        <w:t xml:space="preserve"> </w:t>
      </w:r>
      <w:r w:rsidRPr="00015407">
        <w:rPr>
          <w:rFonts w:asciiTheme="majorHAnsi" w:hAnsiTheme="majorHAnsi"/>
          <w:noProof/>
          <w:lang w:val="es-ES"/>
        </w:rPr>
        <w:t>O(n2)</w:t>
      </w:r>
      <w:r>
        <w:rPr>
          <w:rFonts w:asciiTheme="majorHAnsi" w:hAnsiTheme="majorHAnsi"/>
          <w:noProof/>
          <w:lang w:val="es-ES"/>
        </w:rPr>
        <w:t xml:space="preserve"> </w:t>
      </w:r>
    </w:p>
    <w:p w:rsidR="00405ACC" w:rsidRDefault="00405ACC" w:rsidP="00A83C9A">
      <w:pPr>
        <w:jc w:val="left"/>
        <w:rPr>
          <w:rFonts w:asciiTheme="majorHAnsi" w:hAnsiTheme="majorHAnsi"/>
          <w:noProof/>
          <w:lang w:val="es-ES"/>
        </w:rPr>
      </w:pPr>
    </w:p>
    <w:p w:rsidR="00ED5A66" w:rsidRPr="00ED5A66" w:rsidRDefault="00ED5A66" w:rsidP="00ED5A66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Todos presentan una complejidad cuadrática, ya que el algoritmo necesita encontrar la posición del más pequeño (O(n)) e intercambiar</w:t>
      </w:r>
      <w:r w:rsidR="008D613F">
        <w:rPr>
          <w:rFonts w:asciiTheme="majorHAnsi" w:hAnsiTheme="majorHAnsi"/>
          <w:noProof/>
          <w:lang w:val="es-ES"/>
        </w:rPr>
        <w:t>; es decir tenemos O(n) * O(n) == O(n2).</w:t>
      </w:r>
    </w:p>
    <w:p w:rsidR="00ED5A66" w:rsidRPr="00ED5A66" w:rsidRDefault="00ED5A66" w:rsidP="00ED5A66">
      <w:pPr>
        <w:jc w:val="left"/>
        <w:rPr>
          <w:rFonts w:asciiTheme="majorHAnsi" w:hAnsiTheme="majorHAnsi"/>
          <w:noProof/>
          <w:lang w:val="es-ES"/>
        </w:rPr>
      </w:pPr>
    </w:p>
    <w:p w:rsidR="00622CC1" w:rsidRDefault="00622CC1" w:rsidP="00405ACC">
      <w:pPr>
        <w:jc w:val="center"/>
        <w:rPr>
          <w:noProof/>
          <w:sz w:val="32"/>
          <w:szCs w:val="32"/>
          <w:lang w:val="es-ES"/>
        </w:rPr>
      </w:pPr>
    </w:p>
    <w:p w:rsidR="00405ACC" w:rsidRDefault="00405ACC" w:rsidP="00405ACC">
      <w:pPr>
        <w:jc w:val="center"/>
        <w:rPr>
          <w:rFonts w:asciiTheme="majorHAnsi" w:hAnsiTheme="majorHAnsi"/>
          <w:noProof/>
          <w:lang w:val="es-ES"/>
        </w:rPr>
      </w:pPr>
      <w:r>
        <w:rPr>
          <w:noProof/>
          <w:sz w:val="32"/>
          <w:szCs w:val="32"/>
          <w:lang w:val="es-ES"/>
        </w:rPr>
        <w:lastRenderedPageBreak/>
        <w:t>INSER</w:t>
      </w:r>
      <w:r>
        <w:rPr>
          <w:noProof/>
          <w:sz w:val="32"/>
          <w:szCs w:val="32"/>
          <w:lang w:val="es-ES"/>
        </w:rPr>
        <w:t>CIÓN</w:t>
      </w:r>
    </w:p>
    <w:p w:rsidR="00405ACC" w:rsidRDefault="00405ACC" w:rsidP="00A83C9A">
      <w:pPr>
        <w:jc w:val="left"/>
        <w:rPr>
          <w:rFonts w:asciiTheme="majorHAnsi" w:hAnsiTheme="majorHAnsi"/>
          <w:noProof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5ACC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405ACC" w:rsidRPr="00E0025E" w:rsidRDefault="00405ACC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2337" w:type="dxa"/>
            <w:noWrap/>
            <w:hideMark/>
          </w:tcPr>
          <w:p w:rsidR="00405ACC" w:rsidRPr="00E0025E" w:rsidRDefault="00405ACC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"ordenado"</w:t>
            </w:r>
          </w:p>
        </w:tc>
        <w:tc>
          <w:tcPr>
            <w:tcW w:w="2338" w:type="dxa"/>
            <w:noWrap/>
            <w:hideMark/>
          </w:tcPr>
          <w:p w:rsidR="00405ACC" w:rsidRPr="00E0025E" w:rsidRDefault="00405ACC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"inverso"</w:t>
            </w:r>
          </w:p>
        </w:tc>
        <w:tc>
          <w:tcPr>
            <w:tcW w:w="2338" w:type="dxa"/>
            <w:noWrap/>
            <w:hideMark/>
          </w:tcPr>
          <w:p w:rsidR="00405ACC" w:rsidRPr="00E0025E" w:rsidRDefault="00405ACC" w:rsidP="00AA2A84">
            <w:pPr>
              <w:jc w:val="center"/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</w:pPr>
            <w:r w:rsidRPr="00E0025E">
              <w:rPr>
                <w:rFonts w:asciiTheme="majorHAnsi" w:eastAsia="Times New Roman" w:hAnsiTheme="majorHAnsi" w:cs="Calibri"/>
                <w:color w:val="000000"/>
                <w:lang w:val="es-ES" w:eastAsia="es-ES"/>
              </w:rPr>
              <w:t>tiempo "aleatorio"</w:t>
            </w:r>
          </w:p>
        </w:tc>
      </w:tr>
      <w:tr w:rsidR="00826DF6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826DF6" w:rsidRPr="00C06FA7" w:rsidRDefault="00826DF6" w:rsidP="00826DF6">
            <w:pPr>
              <w:jc w:val="center"/>
            </w:pPr>
            <w:r w:rsidRPr="00C06FA7">
              <w:t>10000</w:t>
            </w:r>
          </w:p>
        </w:tc>
        <w:tc>
          <w:tcPr>
            <w:tcW w:w="2337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1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17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12</w:t>
            </w:r>
          </w:p>
        </w:tc>
      </w:tr>
      <w:tr w:rsidR="00826DF6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826DF6" w:rsidRPr="00C06FA7" w:rsidRDefault="00826DF6" w:rsidP="00826DF6">
            <w:pPr>
              <w:jc w:val="center"/>
            </w:pPr>
            <w:r w:rsidRPr="00C06FA7">
              <w:t>20000</w:t>
            </w:r>
          </w:p>
        </w:tc>
        <w:tc>
          <w:tcPr>
            <w:tcW w:w="2337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0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52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27</w:t>
            </w:r>
          </w:p>
        </w:tc>
      </w:tr>
      <w:tr w:rsidR="00826DF6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826DF6" w:rsidRPr="00C06FA7" w:rsidRDefault="00826DF6" w:rsidP="00826DF6">
            <w:pPr>
              <w:jc w:val="center"/>
            </w:pPr>
            <w:r w:rsidRPr="00C06FA7">
              <w:t>40000</w:t>
            </w:r>
          </w:p>
        </w:tc>
        <w:tc>
          <w:tcPr>
            <w:tcW w:w="2337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1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268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134</w:t>
            </w:r>
          </w:p>
        </w:tc>
      </w:tr>
      <w:tr w:rsidR="00826DF6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826DF6" w:rsidRPr="00C06FA7" w:rsidRDefault="00826DF6" w:rsidP="00826DF6">
            <w:pPr>
              <w:jc w:val="center"/>
            </w:pPr>
            <w:r w:rsidRPr="00C06FA7">
              <w:t>80000</w:t>
            </w:r>
          </w:p>
        </w:tc>
        <w:tc>
          <w:tcPr>
            <w:tcW w:w="2337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0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1076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542</w:t>
            </w:r>
          </w:p>
        </w:tc>
      </w:tr>
      <w:tr w:rsidR="00826DF6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826DF6" w:rsidRPr="00C06FA7" w:rsidRDefault="00826DF6" w:rsidP="00826DF6">
            <w:pPr>
              <w:jc w:val="center"/>
            </w:pPr>
            <w:r w:rsidRPr="00C06FA7">
              <w:t>160000</w:t>
            </w:r>
          </w:p>
        </w:tc>
        <w:tc>
          <w:tcPr>
            <w:tcW w:w="2337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0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4371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2163</w:t>
            </w:r>
          </w:p>
        </w:tc>
      </w:tr>
      <w:tr w:rsidR="00826DF6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826DF6" w:rsidRPr="00C06FA7" w:rsidRDefault="00826DF6" w:rsidP="00826DF6">
            <w:pPr>
              <w:jc w:val="center"/>
            </w:pPr>
            <w:r w:rsidRPr="00C06FA7">
              <w:t>320000</w:t>
            </w:r>
          </w:p>
        </w:tc>
        <w:tc>
          <w:tcPr>
            <w:tcW w:w="2337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0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17462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8733</w:t>
            </w:r>
          </w:p>
        </w:tc>
      </w:tr>
      <w:tr w:rsidR="00826DF6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826DF6" w:rsidRPr="00C06FA7" w:rsidRDefault="00826DF6" w:rsidP="00826DF6">
            <w:pPr>
              <w:jc w:val="center"/>
            </w:pPr>
            <w:r w:rsidRPr="00C06FA7">
              <w:t>640000</w:t>
            </w:r>
          </w:p>
        </w:tc>
        <w:tc>
          <w:tcPr>
            <w:tcW w:w="2337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0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70220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35060</w:t>
            </w:r>
          </w:p>
        </w:tc>
      </w:tr>
      <w:tr w:rsidR="00826DF6" w:rsidRPr="00E0025E" w:rsidTr="00AA2A84">
        <w:trPr>
          <w:trHeight w:val="345"/>
        </w:trPr>
        <w:tc>
          <w:tcPr>
            <w:tcW w:w="2337" w:type="dxa"/>
            <w:noWrap/>
            <w:hideMark/>
          </w:tcPr>
          <w:p w:rsidR="00826DF6" w:rsidRPr="00C06FA7" w:rsidRDefault="00826DF6" w:rsidP="00826DF6">
            <w:pPr>
              <w:jc w:val="center"/>
            </w:pPr>
            <w:r w:rsidRPr="00C06FA7">
              <w:t>1280000</w:t>
            </w:r>
          </w:p>
        </w:tc>
        <w:tc>
          <w:tcPr>
            <w:tcW w:w="2337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0</w:t>
            </w:r>
          </w:p>
        </w:tc>
        <w:tc>
          <w:tcPr>
            <w:tcW w:w="2338" w:type="dxa"/>
            <w:noWrap/>
            <w:hideMark/>
          </w:tcPr>
          <w:p w:rsidR="00826DF6" w:rsidRPr="00154A18" w:rsidRDefault="00826DF6" w:rsidP="00826DF6">
            <w:pPr>
              <w:jc w:val="center"/>
            </w:pPr>
            <w:r w:rsidRPr="00154A18">
              <w:t>283789</w:t>
            </w:r>
          </w:p>
        </w:tc>
        <w:tc>
          <w:tcPr>
            <w:tcW w:w="2338" w:type="dxa"/>
            <w:noWrap/>
            <w:hideMark/>
          </w:tcPr>
          <w:p w:rsidR="00826DF6" w:rsidRDefault="00826DF6" w:rsidP="00826DF6">
            <w:pPr>
              <w:jc w:val="center"/>
            </w:pPr>
            <w:r w:rsidRPr="00154A18">
              <w:t>142319</w:t>
            </w:r>
          </w:p>
        </w:tc>
      </w:tr>
    </w:tbl>
    <w:p w:rsidR="00405ACC" w:rsidRDefault="00405ACC" w:rsidP="00A83C9A">
      <w:pPr>
        <w:jc w:val="left"/>
        <w:rPr>
          <w:rFonts w:asciiTheme="majorHAnsi" w:hAnsiTheme="majorHAnsi"/>
          <w:noProof/>
          <w:lang w:val="es-ES"/>
        </w:rPr>
      </w:pPr>
    </w:p>
    <w:p w:rsidR="00405ACC" w:rsidRDefault="00405ACC" w:rsidP="00A83C9A">
      <w:pPr>
        <w:jc w:val="left"/>
        <w:rPr>
          <w:rFonts w:asciiTheme="majorHAnsi" w:hAnsiTheme="majorHAnsi"/>
          <w:noProof/>
          <w:lang w:val="es-ES"/>
        </w:rPr>
      </w:pPr>
    </w:p>
    <w:p w:rsidR="00405ACC" w:rsidRDefault="00826DF6" w:rsidP="00A83C9A">
      <w:pPr>
        <w:jc w:val="left"/>
        <w:rPr>
          <w:rFonts w:asciiTheme="majorHAnsi" w:hAnsiTheme="majorHAnsi"/>
          <w:noProof/>
          <w:lang w:val="es-ES"/>
        </w:rPr>
      </w:pPr>
      <w:r>
        <w:rPr>
          <w:noProof/>
        </w:rPr>
        <w:drawing>
          <wp:inline distT="0" distB="0" distL="0" distR="0" wp14:anchorId="116530C8" wp14:editId="1BE79609">
            <wp:extent cx="5943600" cy="2760345"/>
            <wp:effectExtent l="0" t="0" r="0" b="190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51E933DF-A3A7-43A1-B0D0-5E9F6FACB3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15407" w:rsidRPr="00015407" w:rsidRDefault="00015407" w:rsidP="00015407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 xml:space="preserve">Caso mejor: </w:t>
      </w:r>
      <w:r w:rsidR="00622CC1">
        <w:rPr>
          <w:rFonts w:asciiTheme="majorHAnsi" w:hAnsiTheme="majorHAnsi"/>
          <w:noProof/>
          <w:lang w:val="es-ES"/>
        </w:rPr>
        <w:t>ordenado</w:t>
      </w:r>
      <w:r w:rsidR="00ED5A66">
        <w:rPr>
          <w:rFonts w:asciiTheme="majorHAnsi" w:hAnsiTheme="majorHAnsi"/>
          <w:noProof/>
          <w:lang w:val="es-ES"/>
        </w:rPr>
        <w:t xml:space="preserve"> </w:t>
      </w:r>
      <w:r w:rsidR="00ED5A66" w:rsidRPr="00ED5A66">
        <w:rPr>
          <w:rFonts w:asciiTheme="majorHAnsi" w:hAnsiTheme="majorHAnsi"/>
          <w:noProof/>
          <w:lang w:val="es-ES"/>
        </w:rPr>
        <w:sym w:font="Wingdings" w:char="F0E0"/>
      </w:r>
      <w:r w:rsidR="00ED5A66" w:rsidRPr="00ED5A66">
        <w:rPr>
          <w:rFonts w:asciiTheme="majorHAnsi" w:hAnsiTheme="majorHAnsi"/>
          <w:noProof/>
          <w:lang w:val="es-ES"/>
        </w:rPr>
        <w:t xml:space="preserve"> </w:t>
      </w:r>
      <w:r w:rsidR="00ED5A66" w:rsidRPr="00015407">
        <w:rPr>
          <w:rFonts w:asciiTheme="majorHAnsi" w:hAnsiTheme="majorHAnsi"/>
          <w:noProof/>
          <w:lang w:val="es-ES"/>
        </w:rPr>
        <w:t>O(n)</w:t>
      </w:r>
      <w:r w:rsidR="00ED5A66">
        <w:rPr>
          <w:rFonts w:asciiTheme="majorHAnsi" w:hAnsiTheme="majorHAnsi"/>
          <w:noProof/>
          <w:lang w:val="es-ES"/>
        </w:rPr>
        <w:t xml:space="preserve"> </w:t>
      </w:r>
      <w:r w:rsidR="00ED5A66" w:rsidRPr="00622CC1">
        <w:rPr>
          <w:rFonts w:asciiTheme="majorHAnsi" w:hAnsiTheme="majorHAnsi"/>
          <w:noProof/>
          <w:lang w:val="es-ES"/>
        </w:rPr>
        <w:sym w:font="Wingdings" w:char="F0E0"/>
      </w:r>
      <w:r w:rsidR="00ED5A66">
        <w:rPr>
          <w:rFonts w:asciiTheme="majorHAnsi" w:hAnsiTheme="majorHAnsi"/>
          <w:noProof/>
          <w:lang w:val="es-ES"/>
        </w:rPr>
        <w:t>los elementos ya están ordenados</w:t>
      </w:r>
    </w:p>
    <w:p w:rsidR="00015407" w:rsidRPr="00015407" w:rsidRDefault="00015407" w:rsidP="00015407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 xml:space="preserve">Caso peor: </w:t>
      </w:r>
      <w:r w:rsidR="00622CC1">
        <w:rPr>
          <w:rFonts w:asciiTheme="majorHAnsi" w:hAnsiTheme="majorHAnsi"/>
          <w:noProof/>
          <w:lang w:val="es-ES"/>
        </w:rPr>
        <w:t>inverso</w:t>
      </w:r>
      <w:r w:rsidR="00ED5A66">
        <w:rPr>
          <w:rFonts w:asciiTheme="majorHAnsi" w:hAnsiTheme="majorHAnsi"/>
          <w:noProof/>
          <w:lang w:val="es-ES"/>
        </w:rPr>
        <w:t xml:space="preserve"> </w:t>
      </w:r>
      <w:r w:rsidR="00ED5A66" w:rsidRPr="00ED5A66">
        <w:rPr>
          <w:rFonts w:asciiTheme="majorHAnsi" w:hAnsiTheme="majorHAnsi"/>
          <w:noProof/>
          <w:lang w:val="es-ES"/>
        </w:rPr>
        <w:sym w:font="Wingdings" w:char="F0E0"/>
      </w:r>
      <w:r w:rsidR="00ED5A66">
        <w:rPr>
          <w:rFonts w:asciiTheme="majorHAnsi" w:hAnsiTheme="majorHAnsi"/>
          <w:noProof/>
          <w:lang w:val="es-ES"/>
        </w:rPr>
        <w:t xml:space="preserve"> </w:t>
      </w:r>
      <w:r w:rsidR="00ED5A66" w:rsidRPr="00015407">
        <w:rPr>
          <w:rFonts w:asciiTheme="majorHAnsi" w:hAnsiTheme="majorHAnsi"/>
          <w:noProof/>
          <w:lang w:val="es-ES"/>
        </w:rPr>
        <w:t>O(n2)</w:t>
      </w:r>
      <w:r w:rsidR="00ED5A66">
        <w:rPr>
          <w:rFonts w:asciiTheme="majorHAnsi" w:hAnsiTheme="majorHAnsi"/>
          <w:noProof/>
          <w:lang w:val="es-ES"/>
        </w:rPr>
        <w:t xml:space="preserve"> </w:t>
      </w:r>
      <w:r w:rsidR="00ED5A66" w:rsidRPr="00622CC1">
        <w:rPr>
          <w:rFonts w:asciiTheme="majorHAnsi" w:hAnsiTheme="majorHAnsi"/>
          <w:noProof/>
          <w:lang w:val="es-ES"/>
        </w:rPr>
        <w:sym w:font="Wingdings" w:char="F0E0"/>
      </w:r>
      <w:r w:rsidR="00ED5A66">
        <w:rPr>
          <w:rFonts w:asciiTheme="majorHAnsi" w:hAnsiTheme="majorHAnsi"/>
          <w:noProof/>
          <w:lang w:val="es-ES"/>
        </w:rPr>
        <w:t xml:space="preserve"> todos los elementos necesitan ser reordenados.</w:t>
      </w:r>
    </w:p>
    <w:p w:rsidR="00405ACC" w:rsidRDefault="00015407" w:rsidP="00015407">
      <w:pPr>
        <w:jc w:val="left"/>
        <w:rPr>
          <w:rFonts w:asciiTheme="majorHAnsi" w:hAnsiTheme="majorHAnsi"/>
          <w:noProof/>
          <w:lang w:val="es-ES"/>
        </w:rPr>
      </w:pPr>
      <w:r w:rsidRPr="00015407">
        <w:rPr>
          <w:rFonts w:asciiTheme="majorHAnsi" w:hAnsiTheme="majorHAnsi"/>
          <w:noProof/>
          <w:lang w:val="es-ES"/>
        </w:rPr>
        <w:t xml:space="preserve">Caso medio: </w:t>
      </w:r>
      <w:r w:rsidR="00622CC1">
        <w:rPr>
          <w:rFonts w:asciiTheme="majorHAnsi" w:hAnsiTheme="majorHAnsi"/>
          <w:noProof/>
          <w:lang w:val="es-ES"/>
        </w:rPr>
        <w:t>aleatorio</w:t>
      </w:r>
      <w:r w:rsidR="00ED5A66">
        <w:rPr>
          <w:rFonts w:asciiTheme="majorHAnsi" w:hAnsiTheme="majorHAnsi"/>
          <w:noProof/>
          <w:lang w:val="es-ES"/>
        </w:rPr>
        <w:t xml:space="preserve"> </w:t>
      </w:r>
      <w:r w:rsidR="00ED5A66" w:rsidRPr="00ED5A66">
        <w:rPr>
          <w:rFonts w:asciiTheme="majorHAnsi" w:hAnsiTheme="majorHAnsi"/>
          <w:noProof/>
          <w:lang w:val="es-ES"/>
        </w:rPr>
        <w:sym w:font="Wingdings" w:char="F0E0"/>
      </w:r>
      <w:r w:rsidR="00ED5A66">
        <w:rPr>
          <w:rFonts w:asciiTheme="majorHAnsi" w:hAnsiTheme="majorHAnsi"/>
          <w:noProof/>
          <w:lang w:val="es-ES"/>
        </w:rPr>
        <w:t xml:space="preserve"> </w:t>
      </w:r>
      <w:r w:rsidR="00ED5A66" w:rsidRPr="00015407">
        <w:rPr>
          <w:rFonts w:asciiTheme="majorHAnsi" w:hAnsiTheme="majorHAnsi"/>
          <w:noProof/>
          <w:lang w:val="es-ES"/>
        </w:rPr>
        <w:t>O(n2)</w:t>
      </w:r>
      <w:r w:rsidR="00ED5A66">
        <w:rPr>
          <w:rFonts w:asciiTheme="majorHAnsi" w:hAnsiTheme="majorHAnsi"/>
          <w:noProof/>
          <w:lang w:val="es-ES"/>
        </w:rPr>
        <w:t xml:space="preserve"> </w:t>
      </w:r>
      <w:r w:rsidR="00ED5A66" w:rsidRPr="00622CC1">
        <w:rPr>
          <w:rFonts w:asciiTheme="majorHAnsi" w:hAnsiTheme="majorHAnsi"/>
          <w:noProof/>
          <w:lang w:val="es-ES"/>
        </w:rPr>
        <w:sym w:font="Wingdings" w:char="F0E0"/>
      </w:r>
      <w:r w:rsidR="00ED5A66">
        <w:rPr>
          <w:rFonts w:asciiTheme="majorHAnsi" w:hAnsiTheme="majorHAnsi"/>
          <w:noProof/>
          <w:lang w:val="es-ES"/>
        </w:rPr>
        <w:t>no todos necesitan ser reordenados.</w:t>
      </w:r>
    </w:p>
    <w:p w:rsidR="00164DA2" w:rsidRDefault="00164DA2" w:rsidP="00015407">
      <w:pPr>
        <w:jc w:val="left"/>
        <w:rPr>
          <w:rFonts w:asciiTheme="majorHAnsi" w:hAnsiTheme="majorHAnsi"/>
          <w:noProof/>
          <w:lang w:val="es-ES"/>
        </w:rPr>
      </w:pPr>
    </w:p>
    <w:p w:rsidR="00164DA2" w:rsidRPr="00164DA2" w:rsidRDefault="00164DA2" w:rsidP="00164DA2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CONCLUSIÓ</w:t>
      </w:r>
      <w:r w:rsidRPr="00164DA2">
        <w:rPr>
          <w:rFonts w:asciiTheme="majorHAnsi" w:hAnsiTheme="majorHAnsi"/>
          <w:noProof/>
          <w:lang w:val="es-ES"/>
        </w:rPr>
        <w:t>N:</w:t>
      </w:r>
    </w:p>
    <w:p w:rsidR="00164DA2" w:rsidRDefault="00164DA2" w:rsidP="00164DA2">
      <w:pPr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 xml:space="preserve">Hemos comprobado que realmente los algoritmos con complejidad O(n2) </w:t>
      </w:r>
      <w:r w:rsidR="000D6AF7">
        <w:rPr>
          <w:rFonts w:asciiTheme="majorHAnsi" w:hAnsiTheme="majorHAnsi"/>
          <w:noProof/>
          <w:lang w:val="es-ES"/>
        </w:rPr>
        <w:t>son algoritmos “malos” y que el más eficiente es el algoritmo Quicksort con mediana a 3.</w:t>
      </w:r>
      <w:bookmarkStart w:id="0" w:name="_GoBack"/>
      <w:bookmarkEnd w:id="0"/>
    </w:p>
    <w:p w:rsidR="00164DA2" w:rsidRDefault="00164DA2" w:rsidP="00164DA2">
      <w:pPr>
        <w:jc w:val="left"/>
        <w:rPr>
          <w:rFonts w:asciiTheme="majorHAnsi" w:hAnsiTheme="majorHAnsi"/>
          <w:noProof/>
          <w:lang w:val="es-ES"/>
        </w:rPr>
      </w:pPr>
    </w:p>
    <w:sectPr w:rsidR="00164DA2" w:rsidSect="001472A5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3F5" w:rsidRDefault="003A23F5">
      <w:pPr>
        <w:spacing w:after="0"/>
      </w:pPr>
      <w:r>
        <w:separator/>
      </w:r>
    </w:p>
  </w:endnote>
  <w:endnote w:type="continuationSeparator" w:id="0">
    <w:p w:rsidR="003A23F5" w:rsidRDefault="003A2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3F5" w:rsidRDefault="003A23F5">
      <w:pPr>
        <w:spacing w:after="0"/>
      </w:pPr>
      <w:r>
        <w:separator/>
      </w:r>
    </w:p>
  </w:footnote>
  <w:footnote w:type="continuationSeparator" w:id="0">
    <w:p w:rsidR="003A23F5" w:rsidRDefault="003A23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32449"/>
    <w:multiLevelType w:val="hybridMultilevel"/>
    <w:tmpl w:val="CCA21610"/>
    <w:lvl w:ilvl="0" w:tplc="6E54E42A">
      <w:start w:val="4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93"/>
    <w:rsid w:val="00015407"/>
    <w:rsid w:val="00066685"/>
    <w:rsid w:val="000864DC"/>
    <w:rsid w:val="000C0198"/>
    <w:rsid w:val="000C0267"/>
    <w:rsid w:val="000D15EE"/>
    <w:rsid w:val="000D6AF7"/>
    <w:rsid w:val="001250EB"/>
    <w:rsid w:val="001472A5"/>
    <w:rsid w:val="00164DA2"/>
    <w:rsid w:val="00207EB1"/>
    <w:rsid w:val="00221B93"/>
    <w:rsid w:val="00287247"/>
    <w:rsid w:val="002F7D93"/>
    <w:rsid w:val="00311167"/>
    <w:rsid w:val="003A23F5"/>
    <w:rsid w:val="00405ACC"/>
    <w:rsid w:val="00420F76"/>
    <w:rsid w:val="0042360D"/>
    <w:rsid w:val="004A6075"/>
    <w:rsid w:val="004C65A0"/>
    <w:rsid w:val="004D1FE4"/>
    <w:rsid w:val="00622CC1"/>
    <w:rsid w:val="00772F48"/>
    <w:rsid w:val="007A3C38"/>
    <w:rsid w:val="00826DF6"/>
    <w:rsid w:val="008C3927"/>
    <w:rsid w:val="008D613F"/>
    <w:rsid w:val="0093631D"/>
    <w:rsid w:val="009A1FA6"/>
    <w:rsid w:val="009B2547"/>
    <w:rsid w:val="009F4B18"/>
    <w:rsid w:val="00A355BB"/>
    <w:rsid w:val="00A378BA"/>
    <w:rsid w:val="00A415E9"/>
    <w:rsid w:val="00A83C9A"/>
    <w:rsid w:val="00B05AD1"/>
    <w:rsid w:val="00B20403"/>
    <w:rsid w:val="00CF48FF"/>
    <w:rsid w:val="00D66B39"/>
    <w:rsid w:val="00E0025E"/>
    <w:rsid w:val="00E070C2"/>
    <w:rsid w:val="00E73A16"/>
    <w:rsid w:val="00ED5A66"/>
    <w:rsid w:val="00F1063C"/>
    <w:rsid w:val="00F26506"/>
    <w:rsid w:val="00F356AA"/>
    <w:rsid w:val="00F41CB6"/>
    <w:rsid w:val="00F8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EC21"/>
  <w15:docId w15:val="{F653C664-350D-48BB-A65D-728279A7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B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1B93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0D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4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46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3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2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3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7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30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53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94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31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94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34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42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9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42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70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05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13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6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84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3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12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3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95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2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7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1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6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4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67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05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7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70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3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51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390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65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51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3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0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97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25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6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2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0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91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9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4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71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0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2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500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1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04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470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1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chart" Target="charts/chart4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ma%20Rico%20Pozas\AppData\Roaming\Microsoft\Templates\Dise&#241;o%20de%20fluj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al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ma%20Rico%20Pozas\Desktop\al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Burbuja</a:t>
            </a:r>
          </a:p>
          <a:p>
            <a:pPr>
              <a:defRPr/>
            </a:pP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4.9392885716526065E-2"/>
          <c:y val="0.11201960399587108"/>
          <c:w val="0.91905867731746149"/>
          <c:h val="0.7325615717320275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burbuja!$B$1</c:f>
              <c:strCache>
                <c:ptCount val="1"/>
                <c:pt idx="0">
                  <c:v>tiempo "ordenado"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burbuja!$A$2:$A$9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burbuja!$B$2:$B$9</c:f>
              <c:numCache>
                <c:formatCode>General</c:formatCode>
                <c:ptCount val="8"/>
                <c:pt idx="0">
                  <c:v>17</c:v>
                </c:pt>
                <c:pt idx="1">
                  <c:v>53</c:v>
                </c:pt>
                <c:pt idx="2">
                  <c:v>224</c:v>
                </c:pt>
                <c:pt idx="3">
                  <c:v>855</c:v>
                </c:pt>
                <c:pt idx="4">
                  <c:v>3454</c:v>
                </c:pt>
                <c:pt idx="5">
                  <c:v>13915</c:v>
                </c:pt>
                <c:pt idx="6">
                  <c:v>55810</c:v>
                </c:pt>
                <c:pt idx="7">
                  <c:v>226002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56-48B0-81D0-25F4E113AD9B}"/>
            </c:ext>
          </c:extLst>
        </c:ser>
        <c:ser>
          <c:idx val="1"/>
          <c:order val="1"/>
          <c:tx>
            <c:strRef>
              <c:f>burbuja!$C$1</c:f>
              <c:strCache>
                <c:ptCount val="1"/>
                <c:pt idx="0">
                  <c:v>tiempo "inverso"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burbuja!$A$2:$A$9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burbuja!$C$2:$C$9</c:f>
              <c:numCache>
                <c:formatCode>General</c:formatCode>
                <c:ptCount val="8"/>
                <c:pt idx="0">
                  <c:v>48</c:v>
                </c:pt>
                <c:pt idx="1">
                  <c:v>179</c:v>
                </c:pt>
                <c:pt idx="2">
                  <c:v>810</c:v>
                </c:pt>
                <c:pt idx="3">
                  <c:v>2876</c:v>
                </c:pt>
                <c:pt idx="4">
                  <c:v>11533</c:v>
                </c:pt>
                <c:pt idx="5">
                  <c:v>46239</c:v>
                </c:pt>
                <c:pt idx="6">
                  <c:v>184222</c:v>
                </c:pt>
                <c:pt idx="7">
                  <c:v>737584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56-48B0-81D0-25F4E113AD9B}"/>
            </c:ext>
          </c:extLst>
        </c:ser>
        <c:ser>
          <c:idx val="2"/>
          <c:order val="2"/>
          <c:tx>
            <c:strRef>
              <c:f>burbuja!$D$1</c:f>
              <c:strCache>
                <c:ptCount val="1"/>
                <c:pt idx="0">
                  <c:v>tiempo "aleatorio"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xVal>
            <c:numRef>
              <c:f>burbuja!$A$2:$A$9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burbuja!$D$2:$D$9</c:f>
              <c:numCache>
                <c:formatCode>General</c:formatCode>
                <c:ptCount val="8"/>
                <c:pt idx="0">
                  <c:v>86</c:v>
                </c:pt>
                <c:pt idx="1">
                  <c:v>401</c:v>
                </c:pt>
                <c:pt idx="2">
                  <c:v>1718</c:v>
                </c:pt>
                <c:pt idx="3">
                  <c:v>6988</c:v>
                </c:pt>
                <c:pt idx="4">
                  <c:v>28224</c:v>
                </c:pt>
                <c:pt idx="5">
                  <c:v>112660</c:v>
                </c:pt>
                <c:pt idx="6">
                  <c:v>449609</c:v>
                </c:pt>
                <c:pt idx="7">
                  <c:v>1800385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C56-48B0-81D0-25F4E113A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137928"/>
        <c:axId val="631138256"/>
      </c:scatterChart>
      <c:valAx>
        <c:axId val="631137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1138256"/>
        <c:crosses val="autoZero"/>
        <c:crossBetween val="midCat"/>
      </c:valAx>
      <c:valAx>
        <c:axId val="63113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1137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quicksort!$B$1</c:f>
              <c:strCache>
                <c:ptCount val="1"/>
                <c:pt idx="0">
                  <c:v>tiempo "ordenado"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quicksort!$A$2:$A$9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quicksort!$B$2:$B$9</c:f>
              <c:numCache>
                <c:formatCode>General</c:formatCode>
                <c:ptCount val="8"/>
                <c:pt idx="0">
                  <c:v>69</c:v>
                </c:pt>
                <c:pt idx="1">
                  <c:v>117</c:v>
                </c:pt>
                <c:pt idx="2">
                  <c:v>248</c:v>
                </c:pt>
                <c:pt idx="3">
                  <c:v>512</c:v>
                </c:pt>
                <c:pt idx="4">
                  <c:v>1071</c:v>
                </c:pt>
                <c:pt idx="5">
                  <c:v>2207</c:v>
                </c:pt>
                <c:pt idx="6">
                  <c:v>4610</c:v>
                </c:pt>
                <c:pt idx="7">
                  <c:v>9535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19-4D29-A839-0C90551DEA6E}"/>
            </c:ext>
          </c:extLst>
        </c:ser>
        <c:ser>
          <c:idx val="1"/>
          <c:order val="1"/>
          <c:tx>
            <c:strRef>
              <c:f>quicksort!$C$1</c:f>
              <c:strCache>
                <c:ptCount val="1"/>
                <c:pt idx="0">
                  <c:v>tiempo "inverso"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quicksort!$A$2:$A$9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quicksort!$C$2:$C$9</c:f>
              <c:numCache>
                <c:formatCode>General</c:formatCode>
                <c:ptCount val="8"/>
                <c:pt idx="0">
                  <c:v>69</c:v>
                </c:pt>
                <c:pt idx="1">
                  <c:v>138</c:v>
                </c:pt>
                <c:pt idx="2">
                  <c:v>268</c:v>
                </c:pt>
                <c:pt idx="3">
                  <c:v>553</c:v>
                </c:pt>
                <c:pt idx="4">
                  <c:v>1160</c:v>
                </c:pt>
                <c:pt idx="5">
                  <c:v>2400</c:v>
                </c:pt>
                <c:pt idx="6">
                  <c:v>5027</c:v>
                </c:pt>
                <c:pt idx="7">
                  <c:v>10512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19-4D29-A839-0C90551DEA6E}"/>
            </c:ext>
          </c:extLst>
        </c:ser>
        <c:ser>
          <c:idx val="2"/>
          <c:order val="2"/>
          <c:tx>
            <c:strRef>
              <c:f>quicksort!$D$1</c:f>
              <c:strCache>
                <c:ptCount val="1"/>
                <c:pt idx="0">
                  <c:v>tiempo "aleatorio"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xVal>
            <c:numRef>
              <c:f>quicksort!$A$2:$A$9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quicksort!$D$2:$D$9</c:f>
              <c:numCache>
                <c:formatCode>General</c:formatCode>
                <c:ptCount val="8"/>
                <c:pt idx="0">
                  <c:v>85</c:v>
                </c:pt>
                <c:pt idx="1">
                  <c:v>134</c:v>
                </c:pt>
                <c:pt idx="2">
                  <c:v>282</c:v>
                </c:pt>
                <c:pt idx="3">
                  <c:v>589</c:v>
                </c:pt>
                <c:pt idx="4">
                  <c:v>1256</c:v>
                </c:pt>
                <c:pt idx="5">
                  <c:v>2682</c:v>
                </c:pt>
                <c:pt idx="6">
                  <c:v>5916</c:v>
                </c:pt>
                <c:pt idx="7">
                  <c:v>13278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E19-4D29-A839-0C90551DE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287368"/>
        <c:axId val="440286056"/>
      </c:scatterChart>
      <c:valAx>
        <c:axId val="440287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0286056"/>
        <c:crosses val="autoZero"/>
        <c:crossBetween val="midCat"/>
      </c:valAx>
      <c:valAx>
        <c:axId val="440286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0287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Selección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selección!$B$1</c:f>
              <c:strCache>
                <c:ptCount val="1"/>
                <c:pt idx="0">
                  <c:v>tiempo "ordenado"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selección!$A$2:$A$9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selección!$B$2:$B$9</c:f>
              <c:numCache>
                <c:formatCode>General</c:formatCode>
                <c:ptCount val="8"/>
                <c:pt idx="0">
                  <c:v>14</c:v>
                </c:pt>
                <c:pt idx="1">
                  <c:v>47</c:v>
                </c:pt>
                <c:pt idx="2">
                  <c:v>109</c:v>
                </c:pt>
                <c:pt idx="3">
                  <c:v>762</c:v>
                </c:pt>
                <c:pt idx="4">
                  <c:v>3101</c:v>
                </c:pt>
                <c:pt idx="5">
                  <c:v>12517</c:v>
                </c:pt>
                <c:pt idx="6">
                  <c:v>50060</c:v>
                </c:pt>
                <c:pt idx="7">
                  <c:v>201958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9E-4E2A-B8B9-3F989C5B06C2}"/>
            </c:ext>
          </c:extLst>
        </c:ser>
        <c:ser>
          <c:idx val="1"/>
          <c:order val="1"/>
          <c:tx>
            <c:strRef>
              <c:f>selección!$C$1</c:f>
              <c:strCache>
                <c:ptCount val="1"/>
                <c:pt idx="0">
                  <c:v>tiempo "inverso"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selección!$A$2:$A$9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selección!$C$2:$C$9</c:f>
              <c:numCache>
                <c:formatCode>General</c:formatCode>
                <c:ptCount val="8"/>
                <c:pt idx="0">
                  <c:v>37</c:v>
                </c:pt>
                <c:pt idx="1">
                  <c:v>139</c:v>
                </c:pt>
                <c:pt idx="2">
                  <c:v>423</c:v>
                </c:pt>
                <c:pt idx="3">
                  <c:v>2183</c:v>
                </c:pt>
                <c:pt idx="4">
                  <c:v>8838</c:v>
                </c:pt>
                <c:pt idx="5">
                  <c:v>35409</c:v>
                </c:pt>
                <c:pt idx="6">
                  <c:v>141318</c:v>
                </c:pt>
                <c:pt idx="7">
                  <c:v>568591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9E-4E2A-B8B9-3F989C5B06C2}"/>
            </c:ext>
          </c:extLst>
        </c:ser>
        <c:ser>
          <c:idx val="2"/>
          <c:order val="2"/>
          <c:tx>
            <c:strRef>
              <c:f>selección!$D$1</c:f>
              <c:strCache>
                <c:ptCount val="1"/>
                <c:pt idx="0">
                  <c:v>tiempo "aleatorio"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selección!$A$2:$A$9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selección!$D$2:$D$9</c:f>
              <c:numCache>
                <c:formatCode>General</c:formatCode>
                <c:ptCount val="8"/>
                <c:pt idx="0">
                  <c:v>36</c:v>
                </c:pt>
                <c:pt idx="1">
                  <c:v>135</c:v>
                </c:pt>
                <c:pt idx="2">
                  <c:v>293</c:v>
                </c:pt>
                <c:pt idx="3">
                  <c:v>2151</c:v>
                </c:pt>
                <c:pt idx="4">
                  <c:v>8625</c:v>
                </c:pt>
                <c:pt idx="5">
                  <c:v>34351</c:v>
                </c:pt>
                <c:pt idx="6">
                  <c:v>137561</c:v>
                </c:pt>
                <c:pt idx="7">
                  <c:v>549692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89E-4E2A-B8B9-3F989C5B0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853872"/>
        <c:axId val="630857808"/>
      </c:scatterChart>
      <c:valAx>
        <c:axId val="63085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0857808"/>
        <c:crosses val="autoZero"/>
        <c:crossBetween val="midCat"/>
      </c:valAx>
      <c:valAx>
        <c:axId val="63085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0853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Inserción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inserción!$B$1</c:f>
              <c:strCache>
                <c:ptCount val="1"/>
                <c:pt idx="0">
                  <c:v>tiempo "ordenado"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inserción!$A$2:$A$9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inserción!$B$2:$B$9</c:f>
              <c:numCache>
                <c:formatCode>General</c:formatCode>
                <c:ptCount val="8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16-4AC0-BF3F-28DF5557DEA3}"/>
            </c:ext>
          </c:extLst>
        </c:ser>
        <c:ser>
          <c:idx val="1"/>
          <c:order val="1"/>
          <c:tx>
            <c:strRef>
              <c:f>inserción!$C$1</c:f>
              <c:strCache>
                <c:ptCount val="1"/>
                <c:pt idx="0">
                  <c:v>tiempo "inverso"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inserción!$A$2:$A$9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inserción!$C$2:$C$9</c:f>
              <c:numCache>
                <c:formatCode>General</c:formatCode>
                <c:ptCount val="8"/>
                <c:pt idx="0">
                  <c:v>17</c:v>
                </c:pt>
                <c:pt idx="1">
                  <c:v>52</c:v>
                </c:pt>
                <c:pt idx="2">
                  <c:v>268</c:v>
                </c:pt>
                <c:pt idx="3">
                  <c:v>1076</c:v>
                </c:pt>
                <c:pt idx="4">
                  <c:v>4371</c:v>
                </c:pt>
                <c:pt idx="5">
                  <c:v>17462</c:v>
                </c:pt>
                <c:pt idx="6">
                  <c:v>70220</c:v>
                </c:pt>
                <c:pt idx="7">
                  <c:v>283789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16-4AC0-BF3F-28DF5557DEA3}"/>
            </c:ext>
          </c:extLst>
        </c:ser>
        <c:ser>
          <c:idx val="2"/>
          <c:order val="2"/>
          <c:tx>
            <c:strRef>
              <c:f>inserción!$D$1</c:f>
              <c:strCache>
                <c:ptCount val="1"/>
                <c:pt idx="0">
                  <c:v>tiempo "aleatorio"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xVal>
            <c:numRef>
              <c:f>inserción!$A$2:$A$9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inserción!$D$2:$D$9</c:f>
              <c:numCache>
                <c:formatCode>General</c:formatCode>
                <c:ptCount val="8"/>
                <c:pt idx="0">
                  <c:v>12</c:v>
                </c:pt>
                <c:pt idx="1">
                  <c:v>27</c:v>
                </c:pt>
                <c:pt idx="2">
                  <c:v>134</c:v>
                </c:pt>
                <c:pt idx="3">
                  <c:v>542</c:v>
                </c:pt>
                <c:pt idx="4">
                  <c:v>2163</c:v>
                </c:pt>
                <c:pt idx="5">
                  <c:v>8733</c:v>
                </c:pt>
                <c:pt idx="6">
                  <c:v>35060</c:v>
                </c:pt>
                <c:pt idx="7">
                  <c:v>142319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216-4AC0-BF3F-28DF5557D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386680"/>
        <c:axId val="521387664"/>
      </c:scatterChart>
      <c:valAx>
        <c:axId val="521386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1387664"/>
        <c:crosses val="autoZero"/>
        <c:crossBetween val="midCat"/>
      </c:valAx>
      <c:valAx>
        <c:axId val="52138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1386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506864D824294AB08EF8AEDE7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3321-DE28-46DC-9232-F1739E2BBA40}"/>
      </w:docPartPr>
      <w:docPartBody>
        <w:p w:rsidR="00AB3597" w:rsidRDefault="003C6285" w:rsidP="003C6285">
          <w:pPr>
            <w:pStyle w:val="533506864D824294AB08EF8AEDE781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85"/>
    <w:rsid w:val="003C6285"/>
    <w:rsid w:val="006E1427"/>
    <w:rsid w:val="00AB3597"/>
    <w:rsid w:val="00D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3506864D824294AB08EF8AEDE781D4">
    <w:name w:val="533506864D824294AB08EF8AEDE781D4"/>
    <w:rsid w:val="003C6285"/>
  </w:style>
  <w:style w:type="paragraph" w:customStyle="1" w:styleId="7DCD28BD48954DC5ADB8CFBC08F2256A">
    <w:name w:val="7DCD28BD48954DC5ADB8CFBC08F2256A"/>
    <w:rsid w:val="003C6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2018-02-20T00:00:00</PublishDate>
  <Abstract/>
  <CompanyAddress>UO238096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DF8E5-9451-4E52-B915-EAAEC005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520</TotalTime>
  <Pages>5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MEDIDAs empíricas de algoritmos</vt:lpstr>
      <vt:lpstr/>
    </vt:vector>
  </TitlesOfParts>
  <Company>Gema rico pozas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ordenación</dc:title>
  <dc:subject>Gema Rico Pozas UO238096</dc:subject>
  <dc:creator>Gema Rico Pozas</dc:creator>
  <cp:keywords/>
  <cp:lastModifiedBy>Gema Rico Pozas</cp:lastModifiedBy>
  <cp:revision>14</cp:revision>
  <cp:lastPrinted>2018-02-20T19:01:00Z</cp:lastPrinted>
  <dcterms:created xsi:type="dcterms:W3CDTF">2018-02-10T18:53:00Z</dcterms:created>
  <dcterms:modified xsi:type="dcterms:W3CDTF">2018-02-20T22:52:00Z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